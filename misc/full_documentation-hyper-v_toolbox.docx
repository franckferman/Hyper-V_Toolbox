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ayout w:type="fixed"/>
        <w:tblCellMar>
          <w:left w:w="115" w:type="dxa"/>
          <w:right w:w="115" w:type="dxa"/>
        </w:tblCellMar>
        <w:tblLook w:val="0600" w:firstRow="0" w:lastRow="0" w:firstColumn="0" w:lastColumn="0" w:noHBand="1" w:noVBand="1"/>
      </w:tblPr>
      <w:tblGrid>
        <w:gridCol w:w="792"/>
        <w:gridCol w:w="1618"/>
        <w:gridCol w:w="656"/>
        <w:gridCol w:w="618"/>
        <w:gridCol w:w="7502"/>
      </w:tblGrid>
      <w:tr w:rsidR="00682EC8" w:rsidRPr="00F65154" w14:paraId="2B66B014" w14:textId="77777777" w:rsidTr="00210A8D">
        <w:trPr>
          <w:cantSplit/>
          <w:trHeight w:val="4680"/>
        </w:trPr>
        <w:tc>
          <w:tcPr>
            <w:tcW w:w="2410" w:type="dxa"/>
            <w:gridSpan w:val="2"/>
            <w:textDirection w:val="btLr"/>
          </w:tcPr>
          <w:p w14:paraId="50C11057" w14:textId="4F717E91" w:rsidR="00210A8D" w:rsidRPr="00035E6C" w:rsidRDefault="00717C93" w:rsidP="00AF1D67">
            <w:pPr>
              <w:pStyle w:val="Sous-titre"/>
              <w:rPr>
                <w:rFonts w:ascii="Calibri" w:hAnsi="Calibri" w:cstheme="majorHAnsi"/>
                <w:b/>
                <w:caps w:val="0"/>
                <w:smallCaps w:val="0"/>
                <w:noProof/>
                <w:color w:val="auto"/>
                <w:sz w:val="32"/>
                <w:szCs w:val="32"/>
                <w:lang w:val="en-US"/>
              </w:rPr>
            </w:pPr>
            <w:r w:rsidRPr="00035E6C">
              <w:rPr>
                <w:rFonts w:ascii="Calibri" w:hAnsi="Calibri" w:cstheme="majorHAnsi"/>
                <w:b/>
                <w:caps w:val="0"/>
                <w:smallCaps w:val="0"/>
                <w:noProof/>
                <w:color w:val="auto"/>
                <w:sz w:val="32"/>
                <w:szCs w:val="32"/>
                <w:lang w:val="en-US"/>
              </w:rPr>
              <w:t>HYPER-V TOOLBOX</w:t>
            </w:r>
          </w:p>
          <w:p w14:paraId="1DDCB4E6" w14:textId="16827E4D" w:rsidR="00682EC8" w:rsidRPr="00035E6C" w:rsidRDefault="00A73AA7" w:rsidP="003E3262">
            <w:pPr>
              <w:pStyle w:val="Sous-titre"/>
              <w:rPr>
                <w:noProof/>
                <w:sz w:val="24"/>
                <w:szCs w:val="24"/>
                <w:lang w:val="en-US"/>
              </w:rPr>
            </w:pPr>
            <w:r>
              <w:rPr>
                <w:noProof/>
                <w:lang w:bidi="fr-FR"/>
              </w:rPr>
              <w:drawing>
                <wp:anchor distT="0" distB="0" distL="114300" distR="114300" simplePos="0" relativeHeight="251650560" behindDoc="1" locked="0" layoutInCell="1" allowOverlap="1" wp14:anchorId="140E840A" wp14:editId="573B579C">
                  <wp:simplePos x="0" y="0"/>
                  <wp:positionH relativeFrom="column">
                    <wp:posOffset>894080</wp:posOffset>
                  </wp:positionH>
                  <wp:positionV relativeFrom="paragraph">
                    <wp:posOffset>-2707005</wp:posOffset>
                  </wp:positionV>
                  <wp:extent cx="5267325" cy="4656455"/>
                  <wp:effectExtent l="76200" t="76200" r="142875" b="12509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11">
                            <a:extLst>
                              <a:ext uri="{28A0092B-C50C-407E-A947-70E740481C1C}">
                                <a14:useLocalDpi xmlns:a14="http://schemas.microsoft.com/office/drawing/2010/main" val="0"/>
                              </a:ext>
                            </a:extLst>
                          </a:blip>
                          <a:srcRect l="26161" r="26161"/>
                          <a:stretch>
                            <a:fillRect/>
                          </a:stretch>
                        </pic:blipFill>
                        <pic:spPr bwMode="auto">
                          <a:xfrm>
                            <a:off x="0" y="0"/>
                            <a:ext cx="5267325" cy="4656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7C93" w:rsidRPr="00035E6C">
              <w:rPr>
                <w:noProof/>
                <w:sz w:val="22"/>
                <w:szCs w:val="22"/>
                <w:lang w:val="en-US"/>
              </w:rPr>
              <w:t xml:space="preserve">Hyper-V Toolbox </w:t>
            </w:r>
            <w:r w:rsidR="007E4EF2" w:rsidRPr="00035E6C">
              <w:rPr>
                <w:noProof/>
                <w:sz w:val="22"/>
                <w:szCs w:val="22"/>
                <w:lang w:val="en-US"/>
              </w:rPr>
              <w:t xml:space="preserve">- </w:t>
            </w:r>
            <w:r w:rsidR="00035E6C" w:rsidRPr="00035E6C">
              <w:rPr>
                <w:noProof/>
                <w:sz w:val="22"/>
                <w:szCs w:val="22"/>
                <w:lang w:val="en-US"/>
              </w:rPr>
              <w:t>PROJECT PRESENTATION</w:t>
            </w:r>
            <w:r w:rsidR="007E4EF2" w:rsidRPr="00035E6C">
              <w:rPr>
                <w:noProof/>
                <w:sz w:val="22"/>
                <w:szCs w:val="22"/>
                <w:lang w:val="en-US"/>
              </w:rPr>
              <w:t>.</w:t>
            </w:r>
          </w:p>
        </w:tc>
        <w:tc>
          <w:tcPr>
            <w:tcW w:w="8776" w:type="dxa"/>
            <w:gridSpan w:val="3"/>
            <w:vMerge w:val="restart"/>
            <w:vAlign w:val="center"/>
          </w:tcPr>
          <w:p w14:paraId="202A2772" w14:textId="44411055" w:rsidR="00CA4AA3" w:rsidRPr="00035E6C" w:rsidRDefault="00CA4AA3" w:rsidP="00F86647">
            <w:pPr>
              <w:pStyle w:val="Image"/>
              <w:jc w:val="right"/>
              <w:rPr>
                <w:lang w:val="en-US" w:bidi="fr-FR"/>
              </w:rPr>
            </w:pPr>
          </w:p>
          <w:p w14:paraId="37149361" w14:textId="3906C9B8" w:rsidR="00682EC8" w:rsidRPr="00035E6C" w:rsidRDefault="00682EC8" w:rsidP="00F86647">
            <w:pPr>
              <w:pStyle w:val="Image"/>
              <w:jc w:val="right"/>
              <w:rPr>
                <w:sz w:val="32"/>
                <w:szCs w:val="32"/>
                <w:lang w:val="en-US"/>
              </w:rPr>
            </w:pPr>
          </w:p>
        </w:tc>
      </w:tr>
      <w:tr w:rsidR="00682EC8" w:rsidRPr="00F65154" w14:paraId="1B096810" w14:textId="77777777" w:rsidTr="00210A8D">
        <w:trPr>
          <w:trHeight w:val="450"/>
        </w:trPr>
        <w:tc>
          <w:tcPr>
            <w:tcW w:w="792" w:type="dxa"/>
            <w:vAlign w:val="bottom"/>
          </w:tcPr>
          <w:p w14:paraId="1D7DBFD1" w14:textId="77777777" w:rsidR="00682EC8" w:rsidRPr="00035E6C" w:rsidRDefault="00682EC8" w:rsidP="00682EC8">
            <w:pPr>
              <w:pStyle w:val="Sansinterligne"/>
              <w:rPr>
                <w:noProof/>
                <w:lang w:val="en-US"/>
              </w:rPr>
            </w:pPr>
          </w:p>
        </w:tc>
        <w:tc>
          <w:tcPr>
            <w:tcW w:w="1618" w:type="dxa"/>
            <w:vAlign w:val="bottom"/>
          </w:tcPr>
          <w:p w14:paraId="7C347283" w14:textId="707464C9" w:rsidR="00682EC8" w:rsidRPr="00035E6C" w:rsidRDefault="00682EC8" w:rsidP="00682EC8">
            <w:pPr>
              <w:pStyle w:val="Sansinterligne"/>
              <w:rPr>
                <w:noProof/>
                <w:lang w:val="en-US"/>
              </w:rPr>
            </w:pPr>
          </w:p>
        </w:tc>
        <w:tc>
          <w:tcPr>
            <w:tcW w:w="8776" w:type="dxa"/>
            <w:gridSpan w:val="3"/>
            <w:vMerge/>
            <w:vAlign w:val="bottom"/>
          </w:tcPr>
          <w:p w14:paraId="031A17A3" w14:textId="77777777" w:rsidR="00682EC8" w:rsidRPr="00035E6C" w:rsidRDefault="00682EC8" w:rsidP="00682EC8">
            <w:pPr>
              <w:pStyle w:val="Sansinterligne"/>
              <w:rPr>
                <w:noProof/>
                <w:lang w:val="en-US"/>
              </w:rPr>
            </w:pPr>
          </w:p>
        </w:tc>
      </w:tr>
      <w:tr w:rsidR="00682EC8" w:rsidRPr="00F65154" w14:paraId="604B1308" w14:textId="77777777" w:rsidTr="00210A8D">
        <w:trPr>
          <w:trHeight w:val="68"/>
        </w:trPr>
        <w:tc>
          <w:tcPr>
            <w:tcW w:w="792" w:type="dxa"/>
            <w:shd w:val="clear" w:color="auto" w:fill="000000" w:themeFill="text1"/>
            <w:vAlign w:val="bottom"/>
          </w:tcPr>
          <w:p w14:paraId="52E9E8DC" w14:textId="77777777" w:rsidR="00682EC8" w:rsidRPr="00035E6C" w:rsidRDefault="00682EC8" w:rsidP="00682EC8">
            <w:pPr>
              <w:pStyle w:val="Sansinterligne"/>
              <w:rPr>
                <w:noProof/>
                <w:sz w:val="8"/>
                <w:lang w:val="en-US"/>
              </w:rPr>
            </w:pPr>
          </w:p>
        </w:tc>
        <w:tc>
          <w:tcPr>
            <w:tcW w:w="1618" w:type="dxa"/>
            <w:vAlign w:val="bottom"/>
          </w:tcPr>
          <w:p w14:paraId="72970F7E" w14:textId="5870733F" w:rsidR="00682EC8" w:rsidRPr="00035E6C" w:rsidRDefault="00682EC8" w:rsidP="00682EC8">
            <w:pPr>
              <w:pStyle w:val="Sansinterligne"/>
              <w:rPr>
                <w:noProof/>
                <w:sz w:val="8"/>
                <w:lang w:val="en-US"/>
              </w:rPr>
            </w:pPr>
          </w:p>
        </w:tc>
        <w:tc>
          <w:tcPr>
            <w:tcW w:w="8776" w:type="dxa"/>
            <w:gridSpan w:val="3"/>
            <w:vMerge/>
            <w:vAlign w:val="bottom"/>
          </w:tcPr>
          <w:p w14:paraId="283A513B" w14:textId="77777777" w:rsidR="00682EC8" w:rsidRPr="00035E6C" w:rsidRDefault="00682EC8" w:rsidP="00682EC8">
            <w:pPr>
              <w:pStyle w:val="Sansinterligne"/>
              <w:rPr>
                <w:noProof/>
                <w:sz w:val="8"/>
                <w:lang w:val="en-US"/>
              </w:rPr>
            </w:pPr>
          </w:p>
        </w:tc>
      </w:tr>
      <w:tr w:rsidR="00682EC8" w:rsidRPr="000A70A7" w14:paraId="3446848E" w14:textId="77777777" w:rsidTr="00210A8D">
        <w:trPr>
          <w:trHeight w:val="4464"/>
        </w:trPr>
        <w:tc>
          <w:tcPr>
            <w:tcW w:w="2410" w:type="dxa"/>
            <w:gridSpan w:val="2"/>
            <w:vAlign w:val="bottom"/>
          </w:tcPr>
          <w:p w14:paraId="3B260880" w14:textId="1105E1A8" w:rsidR="00682EC8" w:rsidRPr="000A70A7" w:rsidRDefault="00582A4C" w:rsidP="00A50BCD">
            <w:pPr>
              <w:pStyle w:val="Titre1"/>
              <w:rPr>
                <w:noProof/>
              </w:rPr>
            </w:pPr>
            <w:r w:rsidRPr="00582A4C">
              <w:rPr>
                <w:noProof/>
              </w:rPr>
              <w:t>table des matières</w:t>
            </w:r>
          </w:p>
        </w:tc>
        <w:tc>
          <w:tcPr>
            <w:tcW w:w="8776" w:type="dxa"/>
            <w:gridSpan w:val="3"/>
            <w:vMerge/>
            <w:vAlign w:val="bottom"/>
          </w:tcPr>
          <w:p w14:paraId="3D20F43C" w14:textId="77777777" w:rsidR="00682EC8" w:rsidRPr="000A70A7" w:rsidRDefault="00682EC8" w:rsidP="000871A1">
            <w:pPr>
              <w:rPr>
                <w:noProof/>
              </w:rPr>
            </w:pPr>
          </w:p>
        </w:tc>
      </w:tr>
      <w:tr w:rsidR="00682EC8" w:rsidRPr="00F65154" w14:paraId="4D87D9F1" w14:textId="77777777" w:rsidTr="00210A8D">
        <w:trPr>
          <w:trHeight w:val="4464"/>
        </w:trPr>
        <w:tc>
          <w:tcPr>
            <w:tcW w:w="3066" w:type="dxa"/>
            <w:gridSpan w:val="3"/>
          </w:tcPr>
          <w:p w14:paraId="1057FE80" w14:textId="6CC51E7D" w:rsidR="00682EC8" w:rsidRPr="000A70A7" w:rsidRDefault="00A02881" w:rsidP="0092570E">
            <w:pPr>
              <w:pStyle w:val="TM1"/>
              <w:outlineLvl w:val="1"/>
              <w:rPr>
                <w:noProof/>
              </w:rPr>
            </w:pPr>
            <w:r>
              <w:rPr>
                <w:noProof/>
              </w:rPr>
              <w:t>P. 2-6</w:t>
            </w:r>
          </w:p>
          <w:p w14:paraId="3E94ECAB" w14:textId="4F2F38A0" w:rsidR="007461CA" w:rsidRPr="00F65154" w:rsidRDefault="00F65154" w:rsidP="00921FDB">
            <w:pPr>
              <w:pStyle w:val="TM2"/>
              <w:rPr>
                <w:lang w:val="en-US"/>
              </w:rPr>
            </w:pPr>
            <w:r w:rsidRPr="00F65154">
              <w:rPr>
                <w:lang w:val="en-US"/>
              </w:rPr>
              <w:t>OVERVIEW OF FEATURES</w:t>
            </w:r>
          </w:p>
          <w:p w14:paraId="7FF745E9" w14:textId="3405E81A" w:rsidR="00682EC8" w:rsidRPr="006D4D10" w:rsidRDefault="00A02881" w:rsidP="0092570E">
            <w:pPr>
              <w:pStyle w:val="TM1"/>
              <w:outlineLvl w:val="1"/>
              <w:rPr>
                <w:noProof/>
              </w:rPr>
            </w:pPr>
            <w:r w:rsidRPr="006D4D10">
              <w:rPr>
                <w:noProof/>
              </w:rPr>
              <w:t>P. 7</w:t>
            </w:r>
          </w:p>
          <w:p w14:paraId="4C41F0AF" w14:textId="50796AA4" w:rsidR="00682EC8" w:rsidRPr="006D4D10" w:rsidRDefault="00357FD8" w:rsidP="00E65647">
            <w:pPr>
              <w:pStyle w:val="TM2"/>
              <w:rPr>
                <w:lang w:val="en-US"/>
              </w:rPr>
            </w:pPr>
            <w:r w:rsidRPr="00A87718">
              <w:rPr>
                <w:lang w:val="en-US"/>
              </w:rPr>
              <w:t>AVAILABILITY OF THE TOOL</w:t>
            </w:r>
          </w:p>
          <w:p w14:paraId="2878A29C" w14:textId="25AFBC23" w:rsidR="008C0915" w:rsidRPr="00A87718" w:rsidRDefault="008C0915" w:rsidP="008C0915">
            <w:pPr>
              <w:pStyle w:val="TM1"/>
              <w:outlineLvl w:val="1"/>
              <w:rPr>
                <w:noProof/>
                <w:lang w:val="en-US"/>
              </w:rPr>
            </w:pPr>
            <w:r w:rsidRPr="00A87718">
              <w:rPr>
                <w:noProof/>
                <w:lang w:val="en-US"/>
              </w:rPr>
              <w:t>P. 8</w:t>
            </w:r>
          </w:p>
          <w:p w14:paraId="3702F14C" w14:textId="03A41771" w:rsidR="008C0915" w:rsidRPr="00A87718" w:rsidRDefault="00357FD8" w:rsidP="008C0915">
            <w:pPr>
              <w:pStyle w:val="TM2"/>
              <w:rPr>
                <w:lang w:val="en-US"/>
              </w:rPr>
            </w:pPr>
            <w:r w:rsidRPr="006D4D10">
              <w:rPr>
                <w:lang w:val="en-US"/>
              </w:rPr>
              <w:t>THE WHY OF THE HOW</w:t>
            </w:r>
          </w:p>
          <w:p w14:paraId="06EFB40C" w14:textId="35AD5B38" w:rsidR="008C0915" w:rsidRPr="00A87718" w:rsidRDefault="008C0915" w:rsidP="008C0915">
            <w:pPr>
              <w:pStyle w:val="TM1"/>
              <w:outlineLvl w:val="1"/>
              <w:rPr>
                <w:noProof/>
                <w:lang w:val="en-US"/>
              </w:rPr>
            </w:pPr>
          </w:p>
          <w:p w14:paraId="61839D49" w14:textId="11CCF7EA" w:rsidR="00D404A9" w:rsidRPr="00A87718" w:rsidRDefault="00D404A9" w:rsidP="008C0915">
            <w:pPr>
              <w:pStyle w:val="TM2"/>
              <w:rPr>
                <w:lang w:val="en-US"/>
              </w:rPr>
            </w:pPr>
          </w:p>
        </w:tc>
        <w:tc>
          <w:tcPr>
            <w:tcW w:w="618" w:type="dxa"/>
          </w:tcPr>
          <w:p w14:paraId="1135D469" w14:textId="77777777" w:rsidR="00682EC8" w:rsidRPr="00A87718" w:rsidRDefault="00682EC8" w:rsidP="0092570E">
            <w:pPr>
              <w:outlineLvl w:val="1"/>
              <w:rPr>
                <w:noProof/>
                <w:lang w:val="en-US"/>
              </w:rPr>
            </w:pPr>
          </w:p>
        </w:tc>
        <w:tc>
          <w:tcPr>
            <w:tcW w:w="7502" w:type="dxa"/>
          </w:tcPr>
          <w:p w14:paraId="59228048" w14:textId="5241E65E" w:rsidR="00682EC8" w:rsidRPr="00F65154" w:rsidRDefault="00210A8D" w:rsidP="0092570E">
            <w:pPr>
              <w:pStyle w:val="Titre1"/>
              <w:rPr>
                <w:noProof/>
                <w:lang w:val="en-US"/>
              </w:rPr>
            </w:pPr>
            <w:r w:rsidRPr="00F65154">
              <w:rPr>
                <w:noProof/>
                <w:lang w:val="en-US"/>
              </w:rPr>
              <w:t>Introduction</w:t>
            </w:r>
          </w:p>
          <w:p w14:paraId="2BD96A93" w14:textId="1B87EE9A" w:rsidR="00C36F65" w:rsidRPr="00035E6C" w:rsidRDefault="007D22E4" w:rsidP="00C36F65">
            <w:pPr>
              <w:outlineLvl w:val="1"/>
              <w:rPr>
                <w:b/>
                <w:bCs/>
                <w:caps/>
                <w:noProof/>
                <w:color w:val="629DD1" w:themeColor="accent2"/>
                <w:sz w:val="22"/>
                <w:lang w:val="en-US"/>
              </w:rPr>
            </w:pPr>
            <w:r w:rsidRPr="00035E6C">
              <w:rPr>
                <w:b/>
                <w:bCs/>
                <w:caps/>
                <w:noProof/>
                <w:color w:val="629DD1" w:themeColor="accent2"/>
                <w:sz w:val="22"/>
                <w:lang w:val="en-US"/>
              </w:rPr>
              <w:t>HYPER-V TOOLBOX</w:t>
            </w:r>
            <w:r w:rsidR="00D00B3D" w:rsidRPr="00035E6C">
              <w:rPr>
                <w:b/>
                <w:bCs/>
                <w:caps/>
                <w:noProof/>
                <w:color w:val="629DD1" w:themeColor="accent2"/>
                <w:sz w:val="22"/>
                <w:lang w:val="en-US"/>
              </w:rPr>
              <w:t xml:space="preserve"> - </w:t>
            </w:r>
            <w:r w:rsidR="00035E6C" w:rsidRPr="00035E6C">
              <w:rPr>
                <w:b/>
                <w:bCs/>
                <w:caps/>
                <w:noProof/>
                <w:color w:val="629DD1" w:themeColor="accent2"/>
                <w:sz w:val="22"/>
                <w:lang w:val="en-US"/>
              </w:rPr>
              <w:t>PROJECT PRESENTATION</w:t>
            </w:r>
            <w:r w:rsidR="00D00B3D" w:rsidRPr="00035E6C">
              <w:rPr>
                <w:b/>
                <w:bCs/>
                <w:caps/>
                <w:noProof/>
                <w:color w:val="629DD1" w:themeColor="accent2"/>
                <w:sz w:val="22"/>
                <w:lang w:val="en-US"/>
              </w:rPr>
              <w:t>.</w:t>
            </w:r>
          </w:p>
          <w:p w14:paraId="3A5EBBAD" w14:textId="77777777" w:rsidR="00F90898" w:rsidRPr="00F90898" w:rsidRDefault="00F90898" w:rsidP="00F90898">
            <w:pPr>
              <w:outlineLvl w:val="1"/>
              <w:rPr>
                <w:noProof/>
                <w:lang w:val="en-US"/>
              </w:rPr>
            </w:pPr>
            <w:r w:rsidRPr="00F90898">
              <w:rPr>
                <w:noProof/>
                <w:lang w:val="en-US"/>
              </w:rPr>
              <w:t>This project was carried out in order to answer a very specific problem and needs that I will take the time to state in this document.</w:t>
            </w:r>
          </w:p>
          <w:p w14:paraId="5F52A041" w14:textId="77777777" w:rsidR="00F90898" w:rsidRPr="00F90898" w:rsidRDefault="00F90898" w:rsidP="00F90898">
            <w:pPr>
              <w:outlineLvl w:val="1"/>
              <w:rPr>
                <w:noProof/>
                <w:lang w:val="en-US"/>
              </w:rPr>
            </w:pPr>
            <w:r w:rsidRPr="00F90898">
              <w:rPr>
                <w:noProof/>
                <w:lang w:val="en-US"/>
              </w:rPr>
              <w:t>Of course, I do not claim to have reinvented the wheel with this project, although to my knowledge, no such comprehensive tool existed before this one.</w:t>
            </w:r>
          </w:p>
          <w:p w14:paraId="7FDAD798" w14:textId="77777777" w:rsidR="00F90898" w:rsidRPr="00F90898" w:rsidRDefault="00F90898" w:rsidP="00F90898">
            <w:pPr>
              <w:outlineLvl w:val="1"/>
              <w:rPr>
                <w:noProof/>
                <w:lang w:val="en-US"/>
              </w:rPr>
            </w:pPr>
            <w:r w:rsidRPr="00F90898">
              <w:rPr>
                <w:noProof/>
                <w:lang w:val="en-US"/>
              </w:rPr>
              <w:t xml:space="preserve">The ultimate interest of this project and of this tool as a whole is to save time and to improve the comfort of use considerably. Whether you are a technician, an administrator, a student, a teacher (or even just a computer enthusiast) wishing to use </w:t>
            </w:r>
            <w:r w:rsidRPr="000A4832">
              <w:rPr>
                <w:b/>
                <w:bCs/>
                <w:noProof/>
                <w:lang w:val="en-US"/>
              </w:rPr>
              <w:t xml:space="preserve">Hyper-V </w:t>
            </w:r>
            <w:r w:rsidRPr="00F90898">
              <w:rPr>
                <w:noProof/>
                <w:lang w:val="en-US"/>
              </w:rPr>
              <w:t>for your various projects, this tool will be an undeniable ally.</w:t>
            </w:r>
          </w:p>
          <w:p w14:paraId="6B9BA7F9" w14:textId="098DD756" w:rsidR="009F3812" w:rsidRPr="00F90898" w:rsidRDefault="00F90898" w:rsidP="00F90898">
            <w:pPr>
              <w:outlineLvl w:val="1"/>
              <w:rPr>
                <w:noProof/>
                <w:lang w:val="en-US"/>
              </w:rPr>
            </w:pPr>
            <w:r w:rsidRPr="00F90898">
              <w:rPr>
                <w:noProof/>
                <w:lang w:val="en-US"/>
              </w:rPr>
              <w:t xml:space="preserve">The principle of </w:t>
            </w:r>
            <w:r w:rsidRPr="000A4832">
              <w:rPr>
                <w:b/>
                <w:bCs/>
                <w:noProof/>
                <w:lang w:val="en-US"/>
              </w:rPr>
              <w:t>Hyper-V Toolbox</w:t>
            </w:r>
            <w:r w:rsidRPr="00F90898">
              <w:rPr>
                <w:noProof/>
                <w:lang w:val="en-US"/>
              </w:rPr>
              <w:t xml:space="preserve"> is simple. It is an interactive script (with multiple choices adapting to the user's answers) strongly user-friendly and allowing (among other things) the management and advanced manipulation of </w:t>
            </w:r>
            <w:r w:rsidRPr="000A4832">
              <w:rPr>
                <w:b/>
                <w:bCs/>
                <w:noProof/>
                <w:lang w:val="en-US"/>
              </w:rPr>
              <w:t>Hyper-V</w:t>
            </w:r>
            <w:r w:rsidRPr="00F90898">
              <w:rPr>
                <w:noProof/>
                <w:lang w:val="en-US"/>
              </w:rPr>
              <w:t xml:space="preserve"> from your terminal.</w:t>
            </w:r>
          </w:p>
        </w:tc>
      </w:tr>
    </w:tbl>
    <w:p w14:paraId="778A578D" w14:textId="663AB31A" w:rsidR="007D68F6" w:rsidRPr="00035E6C" w:rsidRDefault="007D68F6" w:rsidP="00682EC8">
      <w:pPr>
        <w:pStyle w:val="Sansinterligne"/>
        <w:rPr>
          <w:noProof/>
          <w:lang w:val="en-US" w:bidi="fr-FR"/>
        </w:rPr>
      </w:pPr>
    </w:p>
    <w:p w14:paraId="5020DF2E" w14:textId="6EE20B3A" w:rsidR="003407AB" w:rsidRPr="00035E6C" w:rsidRDefault="003407AB" w:rsidP="00682EC8">
      <w:pPr>
        <w:pStyle w:val="Sansinterligne"/>
        <w:rPr>
          <w:lang w:val="en-US" w:bidi="fr-FR"/>
        </w:rPr>
      </w:pPr>
    </w:p>
    <w:p w14:paraId="6FC0CE56" w14:textId="3142E630" w:rsidR="00011B82" w:rsidRPr="00035E6C" w:rsidRDefault="00011B82" w:rsidP="00682EC8">
      <w:pPr>
        <w:pStyle w:val="Sansinterligne"/>
        <w:rPr>
          <w:noProof/>
          <w:sz w:val="16"/>
          <w:lang w:val="en-US"/>
        </w:rPr>
      </w:pPr>
      <w:r w:rsidRPr="00035E6C">
        <w:rPr>
          <w:noProof/>
          <w:sz w:val="16"/>
          <w:lang w:val="en-US" w:bidi="fr-FR"/>
        </w:rPr>
        <w:br w:type="page"/>
      </w:r>
    </w:p>
    <w:p w14:paraId="53DCEE63" w14:textId="77777777" w:rsidR="00F65154" w:rsidRDefault="00F65154" w:rsidP="00CE0F93">
      <w:pPr>
        <w:jc w:val="center"/>
        <w:rPr>
          <w:rFonts w:asciiTheme="majorHAnsi" w:hAnsiTheme="majorHAnsi"/>
          <w:b/>
          <w:caps/>
          <w:noProof/>
          <w:color w:val="000000" w:themeColor="text1"/>
          <w:spacing w:val="10"/>
          <w:sz w:val="44"/>
          <w:szCs w:val="40"/>
        </w:rPr>
      </w:pPr>
      <w:r w:rsidRPr="00F65154">
        <w:rPr>
          <w:rFonts w:asciiTheme="majorHAnsi" w:hAnsiTheme="majorHAnsi"/>
          <w:b/>
          <w:caps/>
          <w:noProof/>
          <w:color w:val="000000" w:themeColor="text1"/>
          <w:spacing w:val="10"/>
          <w:sz w:val="44"/>
          <w:szCs w:val="40"/>
        </w:rPr>
        <w:lastRenderedPageBreak/>
        <w:t>OVERVIEW OF FEATURES</w:t>
      </w:r>
    </w:p>
    <w:p w14:paraId="77096E0E" w14:textId="611ABCCE" w:rsidR="006B6F4C" w:rsidRPr="00F65154" w:rsidRDefault="00F65154" w:rsidP="00CE0F93">
      <w:pPr>
        <w:jc w:val="center"/>
        <w:rPr>
          <w:b/>
          <w:bCs/>
          <w:caps/>
          <w:noProof/>
          <w:color w:val="629DD1" w:themeColor="accent2"/>
          <w:sz w:val="22"/>
          <w:lang w:val="en-US"/>
        </w:rPr>
      </w:pPr>
      <w:r w:rsidRPr="00F65154">
        <w:rPr>
          <w:b/>
          <w:bCs/>
          <w:caps/>
          <w:noProof/>
          <w:color w:val="629DD1" w:themeColor="accent2"/>
          <w:sz w:val="22"/>
          <w:lang w:val="en-US"/>
        </w:rPr>
        <w:t>HERE IS AN OVERVIEW OF THE AVAILABLE FEATURES</w:t>
      </w:r>
      <w:r w:rsidR="007461CA" w:rsidRPr="00F65154">
        <w:rPr>
          <w:b/>
          <w:bCs/>
          <w:caps/>
          <w:noProof/>
          <w:color w:val="629DD1" w:themeColor="accent2"/>
          <w:sz w:val="22"/>
          <w:lang w:val="en-US"/>
        </w:rPr>
        <w:t>.</w:t>
      </w:r>
    </w:p>
    <w:p w14:paraId="6BB3EEE7" w14:textId="2F1DEBD4" w:rsidR="00CE0F93" w:rsidRPr="00F65154" w:rsidRDefault="00CE0F93" w:rsidP="00CE0F93">
      <w:pPr>
        <w:pStyle w:val="Paragraphedeliste"/>
        <w:rPr>
          <w:noProof/>
          <w:lang w:val="en-US"/>
        </w:rPr>
      </w:pPr>
      <w:r>
        <w:rPr>
          <w:noProof/>
        </w:rPr>
        <w:drawing>
          <wp:anchor distT="0" distB="0" distL="114300" distR="114300" simplePos="0" relativeHeight="251658240" behindDoc="0" locked="0" layoutInCell="1" allowOverlap="1" wp14:anchorId="25351CFE" wp14:editId="3F3C2377">
            <wp:simplePos x="0" y="0"/>
            <wp:positionH relativeFrom="margin">
              <wp:align>center</wp:align>
            </wp:positionH>
            <wp:positionV relativeFrom="paragraph">
              <wp:posOffset>240030</wp:posOffset>
            </wp:positionV>
            <wp:extent cx="3261360" cy="4000500"/>
            <wp:effectExtent l="76200" t="76200" r="129540" b="13335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22" r="53706"/>
                    <a:stretch/>
                  </pic:blipFill>
                  <pic:spPr bwMode="auto">
                    <a:xfrm>
                      <a:off x="0" y="0"/>
                      <a:ext cx="3261360" cy="40005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34C055B6" w14:textId="77777777" w:rsidR="009A5BDE" w:rsidRPr="00F65154" w:rsidRDefault="009A5BDE" w:rsidP="009A5BDE">
      <w:pPr>
        <w:rPr>
          <w:noProof/>
          <w:lang w:val="en-US"/>
        </w:rPr>
      </w:pPr>
    </w:p>
    <w:p w14:paraId="095FDC39" w14:textId="4B21C2B2" w:rsidR="00FA5A46" w:rsidRPr="00C971A8" w:rsidRDefault="00C971A8" w:rsidP="00C6465A">
      <w:pPr>
        <w:pStyle w:val="Paragraphedeliste"/>
        <w:numPr>
          <w:ilvl w:val="0"/>
          <w:numId w:val="6"/>
        </w:numPr>
        <w:jc w:val="center"/>
        <w:rPr>
          <w:noProof/>
          <w:lang w:val="en-US"/>
        </w:rPr>
      </w:pPr>
      <w:r w:rsidRPr="008B5CDE">
        <w:rPr>
          <w:b/>
          <w:bCs/>
          <w:noProof/>
          <w:sz w:val="24"/>
          <w:szCs w:val="24"/>
          <w:lang w:val="en-US"/>
        </w:rPr>
        <w:t>Creation of (basic) virtual machines</w:t>
      </w:r>
      <w:r w:rsidR="00FA5A46" w:rsidRPr="00C971A8">
        <w:rPr>
          <w:noProof/>
          <w:lang w:val="en-US"/>
        </w:rPr>
        <w:t>.</w:t>
      </w:r>
    </w:p>
    <w:p w14:paraId="0891CC1B" w14:textId="346D5B59" w:rsidR="001A7493" w:rsidRPr="00AB35A1" w:rsidRDefault="001A7493" w:rsidP="000E2C34">
      <w:pPr>
        <w:rPr>
          <w:noProof/>
          <w:lang w:val="en-US"/>
        </w:rPr>
      </w:pPr>
      <w:r>
        <w:rPr>
          <w:noProof/>
        </w:rPr>
        <w:drawing>
          <wp:anchor distT="0" distB="0" distL="114300" distR="114300" simplePos="0" relativeHeight="251659264" behindDoc="0" locked="0" layoutInCell="1" allowOverlap="1" wp14:anchorId="4C34A4ED" wp14:editId="33992502">
            <wp:simplePos x="0" y="0"/>
            <wp:positionH relativeFrom="margin">
              <wp:align>center</wp:align>
            </wp:positionH>
            <wp:positionV relativeFrom="paragraph">
              <wp:posOffset>291465</wp:posOffset>
            </wp:positionV>
            <wp:extent cx="6614160" cy="1129593"/>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b="69714"/>
                    <a:stretch/>
                  </pic:blipFill>
                  <pic:spPr bwMode="auto">
                    <a:xfrm>
                      <a:off x="0" y="0"/>
                      <a:ext cx="6614160" cy="1129593"/>
                    </a:xfrm>
                    <a:prstGeom prst="rect">
                      <a:avLst/>
                    </a:prstGeom>
                    <a:noFill/>
                    <a:ln>
                      <a:noFill/>
                    </a:ln>
                    <a:extLst>
                      <a:ext uri="{53640926-AAD7-44D8-BBD7-CCE9431645EC}">
                        <a14:shadowObscured xmlns:a14="http://schemas.microsoft.com/office/drawing/2010/main"/>
                      </a:ext>
                    </a:extLst>
                  </pic:spPr>
                </pic:pic>
              </a:graphicData>
            </a:graphic>
          </wp:anchor>
        </w:drawing>
      </w:r>
      <w:r w:rsidR="00AB35A1" w:rsidRPr="00AB35A1">
        <w:rPr>
          <w:noProof/>
          <w:lang w:val="en-US"/>
        </w:rPr>
        <w:t>It is very simple, fast and effective. You just have to answer the questions asked by the script</w:t>
      </w:r>
      <w:r w:rsidR="00FA5A46" w:rsidRPr="00AB35A1">
        <w:rPr>
          <w:noProof/>
          <w:lang w:val="en-US"/>
        </w:rPr>
        <w:t>.</w:t>
      </w:r>
    </w:p>
    <w:p w14:paraId="0E3C8875" w14:textId="77777777" w:rsidR="00C6465A" w:rsidRPr="00AB35A1" w:rsidRDefault="00C6465A" w:rsidP="00C6465A">
      <w:pPr>
        <w:rPr>
          <w:noProof/>
          <w:lang w:val="en-US"/>
        </w:rPr>
      </w:pPr>
    </w:p>
    <w:p w14:paraId="5DA8018E" w14:textId="464DDEE9" w:rsidR="001A7493" w:rsidRPr="00AB35A1" w:rsidRDefault="008F58E1" w:rsidP="000E2C34">
      <w:pPr>
        <w:rPr>
          <w:noProof/>
          <w:lang w:val="en-US"/>
        </w:rPr>
      </w:pPr>
      <w:r>
        <w:rPr>
          <w:noProof/>
        </w:rPr>
        <w:drawing>
          <wp:anchor distT="0" distB="0" distL="114300" distR="114300" simplePos="0" relativeHeight="251660288" behindDoc="0" locked="0" layoutInCell="1" allowOverlap="1" wp14:anchorId="5665FB95" wp14:editId="7FEF2062">
            <wp:simplePos x="0" y="0"/>
            <wp:positionH relativeFrom="margin">
              <wp:align>center</wp:align>
            </wp:positionH>
            <wp:positionV relativeFrom="paragraph">
              <wp:posOffset>632460</wp:posOffset>
            </wp:positionV>
            <wp:extent cx="6233160" cy="109093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b="68952"/>
                    <a:stretch/>
                  </pic:blipFill>
                  <pic:spPr bwMode="auto">
                    <a:xfrm>
                      <a:off x="0" y="0"/>
                      <a:ext cx="6233160" cy="1090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35A1" w:rsidRPr="00AB35A1">
        <w:rPr>
          <w:noProof/>
          <w:lang w:val="en-US"/>
        </w:rPr>
        <w:t xml:space="preserve">Many choices of systems are offered to you for the creation of your virtual machine. In order not to lose the user and to keep a coherent, orderly and harmonious structure, I have grouped the systems by separating them into two distinct categories: </w:t>
      </w:r>
      <w:r w:rsidR="00AB35A1" w:rsidRPr="00AB35A1">
        <w:rPr>
          <w:b/>
          <w:bCs/>
          <w:noProof/>
          <w:lang w:val="en-US"/>
        </w:rPr>
        <w:t>Microsoft Windows</w:t>
      </w:r>
      <w:r w:rsidR="00AB35A1" w:rsidRPr="00AB35A1">
        <w:rPr>
          <w:noProof/>
          <w:lang w:val="en-US"/>
        </w:rPr>
        <w:t xml:space="preserve"> on one side and </w:t>
      </w:r>
      <w:r w:rsidR="00AB35A1" w:rsidRPr="00AB35A1">
        <w:rPr>
          <w:b/>
          <w:bCs/>
          <w:noProof/>
          <w:lang w:val="en-US"/>
        </w:rPr>
        <w:t>GNU/Linux</w:t>
      </w:r>
      <w:r w:rsidR="00AB35A1" w:rsidRPr="00AB35A1">
        <w:rPr>
          <w:noProof/>
          <w:lang w:val="en-US"/>
        </w:rPr>
        <w:t xml:space="preserve"> on the other</w:t>
      </w:r>
      <w:r w:rsidR="003B53BB" w:rsidRPr="00AB35A1">
        <w:rPr>
          <w:noProof/>
          <w:lang w:val="en-US"/>
        </w:rPr>
        <w:t>.</w:t>
      </w:r>
    </w:p>
    <w:p w14:paraId="135634A6" w14:textId="5E2CD276" w:rsidR="004566A9" w:rsidRPr="00AB35A1" w:rsidRDefault="004566A9" w:rsidP="00717FB5">
      <w:pPr>
        <w:jc w:val="center"/>
        <w:rPr>
          <w:noProof/>
          <w:lang w:val="en-US"/>
        </w:rPr>
      </w:pPr>
    </w:p>
    <w:p w14:paraId="22F2EE7D" w14:textId="77777777" w:rsidR="00F600AF" w:rsidRPr="00AB35A1" w:rsidRDefault="00F600AF" w:rsidP="00717FB5">
      <w:pPr>
        <w:jc w:val="center"/>
        <w:rPr>
          <w:noProof/>
          <w:lang w:val="en-US"/>
        </w:rPr>
      </w:pPr>
    </w:p>
    <w:p w14:paraId="2E0BD1C1" w14:textId="77777777" w:rsidR="00E22ED0" w:rsidRDefault="00E22ED0" w:rsidP="000E2C34">
      <w:pPr>
        <w:rPr>
          <w:noProof/>
          <w:lang w:val="en-US"/>
        </w:rPr>
      </w:pPr>
      <w:r w:rsidRPr="00E22ED0">
        <w:rPr>
          <w:noProof/>
          <w:lang w:val="en-US"/>
        </w:rPr>
        <w:lastRenderedPageBreak/>
        <w:t>After selecting the desired system, two basic questions are asked by the script, the choice of a name for your machine and the possibility or not to choose a network card</w:t>
      </w:r>
      <w:r w:rsidR="00F600AF" w:rsidRPr="00E22ED0">
        <w:rPr>
          <w:noProof/>
          <w:lang w:val="en-US"/>
        </w:rPr>
        <w:t>.</w:t>
      </w:r>
    </w:p>
    <w:p w14:paraId="32E8F53F" w14:textId="1D9614DD" w:rsidR="00FD4C73" w:rsidRDefault="00E22ED0" w:rsidP="00FD4C73">
      <w:pPr>
        <w:rPr>
          <w:noProof/>
          <w:lang w:val="en-US"/>
        </w:rPr>
      </w:pPr>
      <w:r>
        <w:rPr>
          <w:noProof/>
        </w:rPr>
        <w:drawing>
          <wp:anchor distT="0" distB="0" distL="114300" distR="114300" simplePos="0" relativeHeight="251661312" behindDoc="0" locked="0" layoutInCell="1" allowOverlap="1" wp14:anchorId="339091A1" wp14:editId="4A5A9E70">
            <wp:simplePos x="0" y="0"/>
            <wp:positionH relativeFrom="margin">
              <wp:align>center</wp:align>
            </wp:positionH>
            <wp:positionV relativeFrom="paragraph">
              <wp:posOffset>978535</wp:posOffset>
            </wp:positionV>
            <wp:extent cx="6743700" cy="2273935"/>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b="40191"/>
                    <a:stretch/>
                  </pic:blipFill>
                  <pic:spPr bwMode="auto">
                    <a:xfrm>
                      <a:off x="0" y="0"/>
                      <a:ext cx="6743700" cy="2273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2ED0">
        <w:rPr>
          <w:noProof/>
          <w:lang w:val="en-US"/>
        </w:rPr>
        <w:t>Then, in a first step, the script checks if the tree structure initially created by the script is present or not, if not, takes care of it accordingly</w:t>
      </w:r>
      <w:r w:rsidR="00DF3E95" w:rsidRPr="00E22ED0">
        <w:rPr>
          <w:noProof/>
          <w:lang w:val="en-US"/>
        </w:rPr>
        <w:t>.</w:t>
      </w:r>
      <w:r w:rsidR="00A62229" w:rsidRPr="00E22ED0">
        <w:rPr>
          <w:noProof/>
          <w:lang w:val="en-US"/>
        </w:rPr>
        <w:t xml:space="preserve"> </w:t>
      </w:r>
      <w:r w:rsidRPr="00E22ED0">
        <w:rPr>
          <w:noProof/>
          <w:lang w:val="en-US"/>
        </w:rPr>
        <w:t>In a second step, the script checks if the desired resources are present or not. By resources, I mean everything that the machine will need to be correctly created and used. In this case, when creating simple virtual machines, it will most often just be an ISO image. If the resource(s) are not identified in the tree, the download will run by itself to complete the creation of the machine</w:t>
      </w:r>
      <w:r w:rsidR="008D5490" w:rsidRPr="00E22ED0">
        <w:rPr>
          <w:noProof/>
          <w:lang w:val="en-US"/>
        </w:rPr>
        <w:t>.</w:t>
      </w:r>
    </w:p>
    <w:p w14:paraId="21AB1397" w14:textId="77777777" w:rsidR="00E22ED0" w:rsidRPr="00E22ED0" w:rsidRDefault="00E22ED0" w:rsidP="00FD4C73">
      <w:pPr>
        <w:rPr>
          <w:noProof/>
          <w:lang w:val="en-US"/>
        </w:rPr>
      </w:pPr>
    </w:p>
    <w:p w14:paraId="03432E99" w14:textId="6A502F78" w:rsidR="00FD4C73" w:rsidRPr="00E22ED0" w:rsidRDefault="00E22ED0" w:rsidP="00E22ED0">
      <w:pPr>
        <w:rPr>
          <w:noProof/>
          <w:lang w:val="en-US"/>
        </w:rPr>
      </w:pPr>
      <w:r w:rsidRPr="00E22ED0">
        <w:rPr>
          <w:noProof/>
          <w:lang w:val="en-US"/>
        </w:rPr>
        <w:t>Some other basic questions (for the good continuity of the creation of the machine) are asked such as the choice of the quantity of RAM or the size of the hard disk desired for the machine</w:t>
      </w:r>
      <w:r w:rsidR="0006060B" w:rsidRPr="00E22ED0">
        <w:rPr>
          <w:noProof/>
          <w:lang w:val="en-US"/>
        </w:rPr>
        <w:t>.</w:t>
      </w:r>
    </w:p>
    <w:p w14:paraId="28CF75EE" w14:textId="3F6D5426" w:rsidR="001E6257" w:rsidRPr="00E22ED0" w:rsidRDefault="00E22ED0" w:rsidP="00E22ED0">
      <w:pPr>
        <w:rPr>
          <w:noProof/>
          <w:lang w:val="en-US"/>
        </w:rPr>
      </w:pPr>
      <w:r w:rsidRPr="00E22ED0">
        <w:rPr>
          <w:noProof/>
          <w:lang w:val="en-US"/>
        </w:rPr>
        <w:t>Once the machine has been created, which is generally extremely fast (a few seconds at best), several choices are available to you, two of which are particularly interesting. You can quickly create the same type of machine with different characteristics or recreate the same type of machine with the same characteristics</w:t>
      </w:r>
      <w:r w:rsidR="00F001F5" w:rsidRPr="00E22ED0">
        <w:rPr>
          <w:noProof/>
          <w:lang w:val="en-US"/>
        </w:rPr>
        <w:t xml:space="preserve">. </w:t>
      </w:r>
    </w:p>
    <w:p w14:paraId="39AD425E" w14:textId="65E18AF8" w:rsidR="00FD4C73" w:rsidRPr="00E22ED0" w:rsidRDefault="00D67C73" w:rsidP="00E22ED0">
      <w:pPr>
        <w:rPr>
          <w:noProof/>
          <w:lang w:val="en-US"/>
        </w:rPr>
      </w:pPr>
      <w:r>
        <w:rPr>
          <w:noProof/>
        </w:rPr>
        <w:drawing>
          <wp:anchor distT="0" distB="0" distL="114300" distR="114300" simplePos="0" relativeHeight="251662336" behindDoc="0" locked="0" layoutInCell="1" allowOverlap="1" wp14:anchorId="27A0663E" wp14:editId="11B94DDD">
            <wp:simplePos x="0" y="0"/>
            <wp:positionH relativeFrom="margin">
              <wp:align>center</wp:align>
            </wp:positionH>
            <wp:positionV relativeFrom="paragraph">
              <wp:posOffset>812800</wp:posOffset>
            </wp:positionV>
            <wp:extent cx="6054090" cy="3413760"/>
            <wp:effectExtent l="0" t="0" r="381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4090"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ED0" w:rsidRPr="00E22ED0">
        <w:rPr>
          <w:lang w:val="en-US"/>
        </w:rPr>
        <w:t xml:space="preserve"> </w:t>
      </w:r>
      <w:r w:rsidR="00E22ED0" w:rsidRPr="00E22ED0">
        <w:rPr>
          <w:noProof/>
          <w:lang w:val="en-US"/>
        </w:rPr>
        <w:t xml:space="preserve">To take a concrete example, in the context of practical work in class, or even for professional demonstrations or numerous tests for system administration or computer security, we sometimes need to create two machines of the same type such as two </w:t>
      </w:r>
      <w:r w:rsidR="00E22ED0" w:rsidRPr="006A08CF">
        <w:rPr>
          <w:b/>
          <w:bCs/>
          <w:noProof/>
          <w:lang w:val="en-US"/>
        </w:rPr>
        <w:t>Windows Servers</w:t>
      </w:r>
      <w:r w:rsidR="00E22ED0" w:rsidRPr="00E22ED0">
        <w:rPr>
          <w:noProof/>
          <w:lang w:val="en-US"/>
        </w:rPr>
        <w:t xml:space="preserve">, two </w:t>
      </w:r>
      <w:r w:rsidR="00E22ED0" w:rsidRPr="006A08CF">
        <w:rPr>
          <w:b/>
          <w:bCs/>
          <w:noProof/>
          <w:lang w:val="en-US"/>
        </w:rPr>
        <w:t>Windows 10</w:t>
      </w:r>
      <w:r w:rsidR="00E22ED0" w:rsidRPr="00E22ED0">
        <w:rPr>
          <w:noProof/>
          <w:lang w:val="en-US"/>
        </w:rPr>
        <w:t xml:space="preserve"> (</w:t>
      </w:r>
      <w:r w:rsidR="00E22ED0" w:rsidRPr="006A08CF">
        <w:rPr>
          <w:i/>
          <w:iCs/>
          <w:noProof/>
          <w:lang w:val="en-US"/>
        </w:rPr>
        <w:t>clients</w:t>
      </w:r>
      <w:r w:rsidR="00E22ED0" w:rsidRPr="00E22ED0">
        <w:rPr>
          <w:noProof/>
          <w:lang w:val="en-US"/>
        </w:rPr>
        <w:t>). This function allows the preparation of these elements in just a few seconds</w:t>
      </w:r>
      <w:r w:rsidR="0038111B" w:rsidRPr="00E22ED0">
        <w:rPr>
          <w:noProof/>
          <w:lang w:val="en-US"/>
        </w:rPr>
        <w:t>.</w:t>
      </w:r>
    </w:p>
    <w:p w14:paraId="4F75416E" w14:textId="3E537F0C" w:rsidR="00EC71D4" w:rsidRPr="00E22ED0" w:rsidRDefault="00EC71D4" w:rsidP="008D5490">
      <w:pPr>
        <w:rPr>
          <w:noProof/>
          <w:lang w:val="en-US"/>
        </w:rPr>
      </w:pPr>
    </w:p>
    <w:p w14:paraId="0FEE1B90" w14:textId="4205F036" w:rsidR="006A08CF" w:rsidRDefault="006A08CF" w:rsidP="008D5490">
      <w:pPr>
        <w:rPr>
          <w:noProof/>
          <w:lang w:val="en-US"/>
        </w:rPr>
      </w:pPr>
      <w:r w:rsidRPr="006A08CF">
        <w:rPr>
          <w:noProof/>
          <w:lang w:val="en-US"/>
        </w:rPr>
        <w:lastRenderedPageBreak/>
        <w:t>By default, the script optimizes the virtual machine parameters to allow the user to have a machine already ready to use. At least, to allow him to limit as much as possible the actions to perform. For example, the automatic restore points are disabled and the boot order is also modified so that the user does not have to modify anything</w:t>
      </w:r>
      <w:r w:rsidR="00445573" w:rsidRPr="006A08CF">
        <w:rPr>
          <w:noProof/>
          <w:lang w:val="en-US"/>
        </w:rPr>
        <w:t>.</w:t>
      </w:r>
    </w:p>
    <w:p w14:paraId="7A7D1A05" w14:textId="0FD06957" w:rsidR="005A2AE6" w:rsidRPr="006A08CF" w:rsidRDefault="00C94386" w:rsidP="008D5490">
      <w:pPr>
        <w:rPr>
          <w:noProof/>
          <w:lang w:val="en-US"/>
        </w:rPr>
      </w:pPr>
      <w:r>
        <w:rPr>
          <w:noProof/>
        </w:rPr>
        <w:drawing>
          <wp:anchor distT="0" distB="0" distL="114300" distR="114300" simplePos="0" relativeHeight="251663360" behindDoc="0" locked="0" layoutInCell="1" allowOverlap="1" wp14:anchorId="3AC78EAF" wp14:editId="68EBF53E">
            <wp:simplePos x="0" y="0"/>
            <wp:positionH relativeFrom="margin">
              <wp:align>center</wp:align>
            </wp:positionH>
            <wp:positionV relativeFrom="paragraph">
              <wp:posOffset>434975</wp:posOffset>
            </wp:positionV>
            <wp:extent cx="4686300" cy="211836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t="11614" b="30730"/>
                    <a:stretch/>
                  </pic:blipFill>
                  <pic:spPr bwMode="auto">
                    <a:xfrm>
                      <a:off x="0" y="0"/>
                      <a:ext cx="4686300"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08CF" w:rsidRPr="006A08CF">
        <w:rPr>
          <w:noProof/>
          <w:lang w:val="en-US"/>
        </w:rPr>
        <w:t xml:space="preserve">On Linux, secure boot is disabled and dynamic RAM management is disabled because it is often poorly managed by </w:t>
      </w:r>
      <w:r w:rsidR="006A08CF" w:rsidRPr="006A08CF">
        <w:rPr>
          <w:b/>
          <w:bCs/>
          <w:noProof/>
          <w:lang w:val="en-US"/>
        </w:rPr>
        <w:t>Hyper-V</w:t>
      </w:r>
      <w:r w:rsidR="00F42ECA" w:rsidRPr="006A08CF">
        <w:rPr>
          <w:noProof/>
          <w:lang w:val="en-US"/>
        </w:rPr>
        <w:t>.</w:t>
      </w:r>
    </w:p>
    <w:p w14:paraId="0658F2FA" w14:textId="56EDE889" w:rsidR="00F72B21" w:rsidRPr="006A08CF" w:rsidRDefault="00F72B21" w:rsidP="008D5490">
      <w:pPr>
        <w:rPr>
          <w:noProof/>
          <w:lang w:val="en-US"/>
        </w:rPr>
      </w:pPr>
    </w:p>
    <w:p w14:paraId="0C53F16B" w14:textId="77777777" w:rsidR="00D01189" w:rsidRPr="00D01189" w:rsidRDefault="00D01189" w:rsidP="00D01189">
      <w:pPr>
        <w:rPr>
          <w:noProof/>
          <w:lang w:val="en-US"/>
        </w:rPr>
      </w:pPr>
      <w:r w:rsidRPr="00D01189">
        <w:rPr>
          <w:noProof/>
          <w:lang w:val="en-US"/>
        </w:rPr>
        <w:t xml:space="preserve">The tool already handles the creation of many systems such as Microsoft Windows systems including </w:t>
      </w:r>
      <w:r w:rsidRPr="000A4832">
        <w:rPr>
          <w:b/>
          <w:bCs/>
          <w:noProof/>
          <w:lang w:val="en-US"/>
        </w:rPr>
        <w:t>Windows 10 pro</w:t>
      </w:r>
      <w:r w:rsidRPr="00D01189">
        <w:rPr>
          <w:noProof/>
          <w:lang w:val="en-US"/>
        </w:rPr>
        <w:t xml:space="preserve">, </w:t>
      </w:r>
      <w:r w:rsidRPr="000A4832">
        <w:rPr>
          <w:b/>
          <w:bCs/>
          <w:noProof/>
          <w:lang w:val="en-US"/>
        </w:rPr>
        <w:t>enterprise</w:t>
      </w:r>
      <w:r w:rsidRPr="00D01189">
        <w:rPr>
          <w:noProof/>
          <w:lang w:val="en-US"/>
        </w:rPr>
        <w:t xml:space="preserve">, </w:t>
      </w:r>
      <w:r w:rsidRPr="000A4832">
        <w:rPr>
          <w:b/>
          <w:bCs/>
          <w:noProof/>
          <w:lang w:val="en-US"/>
        </w:rPr>
        <w:t>server</w:t>
      </w:r>
      <w:r w:rsidRPr="00D01189">
        <w:rPr>
          <w:noProof/>
          <w:lang w:val="en-US"/>
        </w:rPr>
        <w:t xml:space="preserve"> </w:t>
      </w:r>
      <w:r w:rsidRPr="000A4832">
        <w:rPr>
          <w:b/>
          <w:bCs/>
          <w:noProof/>
          <w:lang w:val="en-US"/>
        </w:rPr>
        <w:t>2012</w:t>
      </w:r>
      <w:r w:rsidRPr="00D01189">
        <w:rPr>
          <w:noProof/>
          <w:lang w:val="en-US"/>
        </w:rPr>
        <w:t xml:space="preserve">, and </w:t>
      </w:r>
      <w:r w:rsidRPr="000A4832">
        <w:rPr>
          <w:b/>
          <w:bCs/>
          <w:noProof/>
          <w:lang w:val="en-US"/>
        </w:rPr>
        <w:t>2019</w:t>
      </w:r>
      <w:r w:rsidRPr="00D01189">
        <w:rPr>
          <w:noProof/>
          <w:lang w:val="en-US"/>
        </w:rPr>
        <w:t xml:space="preserve"> but also many </w:t>
      </w:r>
      <w:r w:rsidRPr="000A4832">
        <w:rPr>
          <w:b/>
          <w:bCs/>
          <w:noProof/>
          <w:lang w:val="en-US"/>
        </w:rPr>
        <w:t>GNU/Linux</w:t>
      </w:r>
      <w:r w:rsidRPr="00D01189">
        <w:rPr>
          <w:noProof/>
          <w:lang w:val="en-US"/>
        </w:rPr>
        <w:t xml:space="preserve"> systems such as </w:t>
      </w:r>
      <w:r w:rsidRPr="000A4832">
        <w:rPr>
          <w:b/>
          <w:bCs/>
          <w:noProof/>
          <w:lang w:val="en-US"/>
        </w:rPr>
        <w:t>pfSense</w:t>
      </w:r>
      <w:r w:rsidRPr="00D01189">
        <w:rPr>
          <w:noProof/>
          <w:lang w:val="en-US"/>
        </w:rPr>
        <w:t xml:space="preserve">, </w:t>
      </w:r>
      <w:r w:rsidRPr="000A4832">
        <w:rPr>
          <w:b/>
          <w:bCs/>
          <w:noProof/>
          <w:lang w:val="en-US"/>
        </w:rPr>
        <w:t>Debian</w:t>
      </w:r>
      <w:r w:rsidRPr="00D01189">
        <w:rPr>
          <w:noProof/>
          <w:lang w:val="en-US"/>
        </w:rPr>
        <w:t xml:space="preserve">, </w:t>
      </w:r>
      <w:r w:rsidRPr="000A4832">
        <w:rPr>
          <w:b/>
          <w:bCs/>
          <w:noProof/>
          <w:lang w:val="en-US"/>
        </w:rPr>
        <w:t>Parrot Security</w:t>
      </w:r>
      <w:r w:rsidRPr="00D01189">
        <w:rPr>
          <w:noProof/>
          <w:lang w:val="en-US"/>
        </w:rPr>
        <w:t xml:space="preserve">, </w:t>
      </w:r>
      <w:r w:rsidRPr="000A4832">
        <w:rPr>
          <w:b/>
          <w:bCs/>
          <w:noProof/>
          <w:lang w:val="en-US"/>
        </w:rPr>
        <w:t>Rocky Linux</w:t>
      </w:r>
      <w:r w:rsidRPr="00D01189">
        <w:rPr>
          <w:noProof/>
          <w:lang w:val="en-US"/>
        </w:rPr>
        <w:t xml:space="preserve"> (with two editions available) and </w:t>
      </w:r>
      <w:r w:rsidRPr="000A4832">
        <w:rPr>
          <w:b/>
          <w:bCs/>
          <w:noProof/>
          <w:lang w:val="en-US"/>
        </w:rPr>
        <w:t>Kali Linux</w:t>
      </w:r>
      <w:r w:rsidRPr="00D01189">
        <w:rPr>
          <w:noProof/>
          <w:lang w:val="en-US"/>
        </w:rPr>
        <w:t xml:space="preserve"> (also with two editions available).</w:t>
      </w:r>
    </w:p>
    <w:p w14:paraId="0B61412F" w14:textId="77777777" w:rsidR="00D01189" w:rsidRPr="00D01189" w:rsidRDefault="00D01189" w:rsidP="00D01189">
      <w:pPr>
        <w:rPr>
          <w:noProof/>
          <w:lang w:val="en-US"/>
        </w:rPr>
      </w:pPr>
      <w:r w:rsidRPr="00D01189">
        <w:rPr>
          <w:noProof/>
          <w:lang w:val="en-US"/>
        </w:rPr>
        <w:t xml:space="preserve">Most of the ISOs have been retrieved from official repositories. This is not the case for </w:t>
      </w:r>
      <w:r w:rsidRPr="000A4832">
        <w:rPr>
          <w:b/>
          <w:bCs/>
          <w:noProof/>
          <w:lang w:val="en-US"/>
        </w:rPr>
        <w:t>PfSense</w:t>
      </w:r>
      <w:r w:rsidRPr="00D01189">
        <w:rPr>
          <w:noProof/>
          <w:lang w:val="en-US"/>
        </w:rPr>
        <w:t xml:space="preserve">, since the download from the official repository retrieves a compressed image. </w:t>
      </w:r>
      <w:r w:rsidRPr="000A4832">
        <w:rPr>
          <w:b/>
          <w:bCs/>
          <w:noProof/>
          <w:lang w:val="en-US"/>
        </w:rPr>
        <w:t>PowerShell</w:t>
      </w:r>
      <w:r w:rsidRPr="00D01189">
        <w:rPr>
          <w:noProof/>
          <w:lang w:val="en-US"/>
        </w:rPr>
        <w:t xml:space="preserve"> handles well the Expand-Archive command which allows extraction of compressed files but does not handle decompression of compressed .gz files.</w:t>
      </w:r>
    </w:p>
    <w:p w14:paraId="7765C20C" w14:textId="77777777" w:rsidR="000A4832" w:rsidRDefault="00D01189" w:rsidP="00416A0D">
      <w:pPr>
        <w:rPr>
          <w:noProof/>
          <w:lang w:val="en-US"/>
        </w:rPr>
      </w:pPr>
      <w:r w:rsidRPr="00D01189">
        <w:rPr>
          <w:noProof/>
          <w:lang w:val="en-US"/>
        </w:rPr>
        <w:t xml:space="preserve">For this reason, I simply hosted on some of my rented servers the </w:t>
      </w:r>
      <w:r w:rsidRPr="000A4832">
        <w:rPr>
          <w:b/>
          <w:bCs/>
          <w:noProof/>
          <w:lang w:val="en-US"/>
        </w:rPr>
        <w:t>PfSense</w:t>
      </w:r>
      <w:r w:rsidRPr="00D01189">
        <w:rPr>
          <w:noProof/>
          <w:lang w:val="en-US"/>
        </w:rPr>
        <w:t xml:space="preserve"> iso.</w:t>
      </w:r>
      <w:r w:rsidR="000A4832">
        <w:rPr>
          <w:noProof/>
          <w:lang w:val="en-US"/>
        </w:rPr>
        <w:t xml:space="preserve"> </w:t>
      </w:r>
    </w:p>
    <w:p w14:paraId="43A8250A" w14:textId="15D246F0" w:rsidR="005A2AE6" w:rsidRPr="00D01189" w:rsidRDefault="00D01189" w:rsidP="00416A0D">
      <w:pPr>
        <w:rPr>
          <w:noProof/>
          <w:lang w:val="en-US"/>
        </w:rPr>
      </w:pPr>
      <w:r w:rsidRPr="00D01189">
        <w:rPr>
          <w:noProof/>
          <w:lang w:val="en-US"/>
        </w:rPr>
        <w:t xml:space="preserve">The </w:t>
      </w:r>
      <w:r w:rsidRPr="000A4832">
        <w:rPr>
          <w:b/>
          <w:bCs/>
          <w:noProof/>
          <w:lang w:val="en-US"/>
        </w:rPr>
        <w:t>Microsoft Windows</w:t>
      </w:r>
      <w:r w:rsidRPr="00D01189">
        <w:rPr>
          <w:noProof/>
          <w:lang w:val="en-US"/>
        </w:rPr>
        <w:t xml:space="preserve"> systems ISOs (</w:t>
      </w:r>
      <w:r w:rsidRPr="000A4832">
        <w:rPr>
          <w:b/>
          <w:bCs/>
          <w:noProof/>
          <w:lang w:val="en-US"/>
        </w:rPr>
        <w:t>10 pro</w:t>
      </w:r>
      <w:r w:rsidRPr="00D01189">
        <w:rPr>
          <w:noProof/>
          <w:lang w:val="en-US"/>
        </w:rPr>
        <w:t xml:space="preserve">, </w:t>
      </w:r>
      <w:r w:rsidRPr="000A4832">
        <w:rPr>
          <w:b/>
          <w:bCs/>
          <w:noProof/>
          <w:lang w:val="en-US"/>
        </w:rPr>
        <w:t>enterprise</w:t>
      </w:r>
      <w:r w:rsidRPr="00D01189">
        <w:rPr>
          <w:noProof/>
          <w:lang w:val="en-US"/>
        </w:rPr>
        <w:t xml:space="preserve">, </w:t>
      </w:r>
      <w:r w:rsidRPr="000A4832">
        <w:rPr>
          <w:b/>
          <w:bCs/>
          <w:noProof/>
          <w:lang w:val="en-US"/>
        </w:rPr>
        <w:t>server 2012</w:t>
      </w:r>
      <w:r w:rsidRPr="00D01189">
        <w:rPr>
          <w:noProof/>
          <w:lang w:val="en-US"/>
        </w:rPr>
        <w:t xml:space="preserve"> and </w:t>
      </w:r>
      <w:r w:rsidRPr="000A4832">
        <w:rPr>
          <w:b/>
          <w:bCs/>
          <w:noProof/>
          <w:lang w:val="en-US"/>
        </w:rPr>
        <w:t>2019</w:t>
      </w:r>
      <w:r w:rsidRPr="00D01189">
        <w:rPr>
          <w:noProof/>
          <w:lang w:val="en-US"/>
        </w:rPr>
        <w:t>) were also hosted on my servers.</w:t>
      </w:r>
      <w:r w:rsidR="00A91447">
        <w:rPr>
          <w:noProof/>
        </w:rPr>
        <w:drawing>
          <wp:anchor distT="0" distB="0" distL="114300" distR="114300" simplePos="0" relativeHeight="251664384" behindDoc="0" locked="0" layoutInCell="1" allowOverlap="1" wp14:anchorId="3AEBCAA8" wp14:editId="4F128542">
            <wp:simplePos x="0" y="0"/>
            <wp:positionH relativeFrom="margin">
              <wp:align>center</wp:align>
            </wp:positionH>
            <wp:positionV relativeFrom="paragraph">
              <wp:posOffset>593725</wp:posOffset>
            </wp:positionV>
            <wp:extent cx="6164580" cy="2453640"/>
            <wp:effectExtent l="0" t="0" r="7620" b="381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t="13536" r="959" b="12323"/>
                    <a:stretch/>
                  </pic:blipFill>
                  <pic:spPr bwMode="auto">
                    <a:xfrm>
                      <a:off x="0" y="0"/>
                      <a:ext cx="6164580" cy="2453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C957B" w14:textId="77777777" w:rsidR="00C3444E" w:rsidRPr="00D01189" w:rsidRDefault="00C3444E" w:rsidP="00416A0D">
      <w:pPr>
        <w:rPr>
          <w:noProof/>
          <w:lang w:val="en-US" w:bidi="fr-FR"/>
        </w:rPr>
      </w:pPr>
    </w:p>
    <w:p w14:paraId="3DF953FB" w14:textId="77777777" w:rsidR="005C24E5" w:rsidRPr="00D01189" w:rsidRDefault="005C24E5" w:rsidP="00416A0D">
      <w:pPr>
        <w:rPr>
          <w:noProof/>
          <w:lang w:val="en-US" w:bidi="fr-FR"/>
        </w:rPr>
      </w:pPr>
    </w:p>
    <w:p w14:paraId="0396AD6E" w14:textId="77777777" w:rsidR="000A4832" w:rsidRDefault="000A4832">
      <w:pPr>
        <w:rPr>
          <w:noProof/>
          <w:sz w:val="24"/>
          <w:szCs w:val="24"/>
          <w:lang w:val="en-US" w:bidi="fr-FR"/>
        </w:rPr>
      </w:pPr>
      <w:r>
        <w:rPr>
          <w:noProof/>
          <w:sz w:val="24"/>
          <w:szCs w:val="24"/>
          <w:lang w:val="en-US" w:bidi="fr-FR"/>
        </w:rPr>
        <w:br w:type="page"/>
      </w:r>
    </w:p>
    <w:p w14:paraId="5D53AB77" w14:textId="52D65564" w:rsidR="00CE340A" w:rsidRPr="00C971A8" w:rsidRDefault="00C971A8" w:rsidP="00CE340A">
      <w:pPr>
        <w:pStyle w:val="Paragraphedeliste"/>
        <w:numPr>
          <w:ilvl w:val="0"/>
          <w:numId w:val="6"/>
        </w:numPr>
        <w:jc w:val="center"/>
        <w:rPr>
          <w:noProof/>
          <w:lang w:val="en-US" w:bidi="fr-FR"/>
        </w:rPr>
      </w:pPr>
      <w:r w:rsidRPr="008B5CDE">
        <w:rPr>
          <w:b/>
          <w:bCs/>
          <w:noProof/>
          <w:sz w:val="24"/>
          <w:szCs w:val="24"/>
          <w:lang w:val="en-US" w:bidi="fr-FR"/>
        </w:rPr>
        <w:lastRenderedPageBreak/>
        <w:t>Creation of preconfigured virtual machines</w:t>
      </w:r>
      <w:r w:rsidR="00222A2C" w:rsidRPr="00C971A8">
        <w:rPr>
          <w:noProof/>
          <w:lang w:val="en-US" w:bidi="fr-FR"/>
        </w:rPr>
        <w:t>.</w:t>
      </w:r>
    </w:p>
    <w:p w14:paraId="7D2AE2A2" w14:textId="696FE569" w:rsidR="00C971A8" w:rsidRPr="00C971A8" w:rsidRDefault="00C971A8" w:rsidP="00C971A8">
      <w:pPr>
        <w:rPr>
          <w:noProof/>
          <w:lang w:val="en-US" w:bidi="fr-FR"/>
        </w:rPr>
      </w:pPr>
      <w:r w:rsidRPr="00C971A8">
        <w:rPr>
          <w:noProof/>
          <w:lang w:val="en-US" w:bidi="fr-FR"/>
        </w:rPr>
        <w:t>Just like the</w:t>
      </w:r>
      <w:r>
        <w:rPr>
          <w:noProof/>
          <w:lang w:val="en-US" w:bidi="fr-FR"/>
        </w:rPr>
        <w:t xml:space="preserve"> (</w:t>
      </w:r>
      <w:r w:rsidRPr="00C971A8">
        <w:rPr>
          <w:noProof/>
          <w:lang w:val="en-US" w:bidi="fr-FR"/>
        </w:rPr>
        <w:t>basic</w:t>
      </w:r>
      <w:r>
        <w:rPr>
          <w:noProof/>
          <w:lang w:val="en-US" w:bidi="fr-FR"/>
        </w:rPr>
        <w:t>)</w:t>
      </w:r>
      <w:r w:rsidRPr="00C971A8">
        <w:rPr>
          <w:noProof/>
          <w:lang w:val="en-US" w:bidi="fr-FR"/>
        </w:rPr>
        <w:t xml:space="preserve"> virtual machine creation function, the user will be asked some basic questions. With a few notable differences, at first, some choices will allow you to further speed up the creation process as only the name and network card of the desired machine will be asked.</w:t>
      </w:r>
    </w:p>
    <w:p w14:paraId="714555A9" w14:textId="77777777" w:rsidR="00C971A8" w:rsidRPr="00C971A8" w:rsidRDefault="00C971A8" w:rsidP="00C971A8">
      <w:pPr>
        <w:rPr>
          <w:noProof/>
          <w:lang w:val="en-US" w:bidi="fr-FR"/>
        </w:rPr>
      </w:pPr>
      <w:r w:rsidRPr="00C971A8">
        <w:rPr>
          <w:noProof/>
          <w:lang w:val="en-US" w:bidi="fr-FR"/>
        </w:rPr>
        <w:t>The RAM will be automatically adjusted according to the desired machine, and the hard disk? This is where it gets interesting.</w:t>
      </w:r>
    </w:p>
    <w:p w14:paraId="0BF43B7E" w14:textId="6681399E" w:rsidR="00C971A8" w:rsidRPr="00C971A8" w:rsidRDefault="00C971A8" w:rsidP="00C971A8">
      <w:pPr>
        <w:rPr>
          <w:noProof/>
          <w:lang w:val="en-US" w:bidi="fr-FR"/>
        </w:rPr>
      </w:pPr>
      <w:r w:rsidRPr="00C971A8">
        <w:rPr>
          <w:noProof/>
          <w:lang w:val="en-US" w:bidi="fr-FR"/>
        </w:rPr>
        <w:t xml:space="preserve">A differentiation disk will be created from the parent disk corresponding to the desired machine. What's the point? What does this famous parent hard disk contain? It all depends on the desired machine. But we will take the example of a </w:t>
      </w:r>
      <w:r w:rsidRPr="000A4832">
        <w:rPr>
          <w:b/>
          <w:bCs/>
          <w:noProof/>
          <w:lang w:val="en-US" w:bidi="fr-FR"/>
        </w:rPr>
        <w:t>Windows</w:t>
      </w:r>
      <w:r w:rsidRPr="00C971A8">
        <w:rPr>
          <w:noProof/>
          <w:lang w:val="en-US" w:bidi="fr-FR"/>
        </w:rPr>
        <w:t xml:space="preserve"> </w:t>
      </w:r>
      <w:r w:rsidRPr="008B5CDE">
        <w:rPr>
          <w:b/>
          <w:bCs/>
          <w:noProof/>
          <w:lang w:val="en-US" w:bidi="fr-FR"/>
        </w:rPr>
        <w:t>10</w:t>
      </w:r>
      <w:r w:rsidRPr="00C971A8">
        <w:rPr>
          <w:noProof/>
          <w:lang w:val="en-US" w:bidi="fr-FR"/>
        </w:rPr>
        <w:t xml:space="preserve"> client</w:t>
      </w:r>
      <w:r>
        <w:rPr>
          <w:noProof/>
          <w:lang w:val="en-US" w:bidi="fr-FR"/>
        </w:rPr>
        <w:t>.</w:t>
      </w:r>
    </w:p>
    <w:p w14:paraId="2EA1719D" w14:textId="6E6DA0AE" w:rsidR="002C590E" w:rsidRDefault="00C971A8" w:rsidP="00C971A8">
      <w:pPr>
        <w:rPr>
          <w:noProof/>
          <w:lang w:val="en-US" w:bidi="fr-FR"/>
        </w:rPr>
      </w:pPr>
      <w:r w:rsidRPr="00C971A8">
        <w:rPr>
          <w:noProof/>
          <w:lang w:val="en-US" w:bidi="fr-FR"/>
        </w:rPr>
        <w:t xml:space="preserve">After having performed various manipulations on the machine (software installations that could be useful, system settings, etc.), I made a sysprep on the machine, sysprep to which we can link a response file (autounattend.xml). What I did, and what will allow, at the startup of the machine to pass all the "long" and "boring" steps of the </w:t>
      </w:r>
      <w:r w:rsidRPr="000A4832">
        <w:rPr>
          <w:b/>
          <w:bCs/>
          <w:noProof/>
          <w:lang w:val="en-US" w:bidi="fr-FR"/>
        </w:rPr>
        <w:t>Windows</w:t>
      </w:r>
      <w:r w:rsidRPr="00C971A8">
        <w:rPr>
          <w:noProof/>
          <w:lang w:val="en-US" w:bidi="fr-FR"/>
        </w:rPr>
        <w:t xml:space="preserve"> </w:t>
      </w:r>
      <w:r w:rsidR="00C51549">
        <w:rPr>
          <w:noProof/>
          <w:lang w:val="en-US" w:bidi="fr-FR"/>
        </w:rPr>
        <w:t xml:space="preserve">OOBE </w:t>
      </w:r>
      <w:r w:rsidR="00C51549" w:rsidRPr="00C51549">
        <w:rPr>
          <w:noProof/>
          <w:lang w:val="en-US" w:bidi="fr-FR"/>
        </w:rPr>
        <w:t>a.k.a.</w:t>
      </w:r>
      <w:r w:rsidR="00C51549">
        <w:rPr>
          <w:noProof/>
          <w:lang w:val="en-US" w:bidi="fr-FR"/>
        </w:rPr>
        <w:t xml:space="preserve"> </w:t>
      </w:r>
      <w:r w:rsidRPr="00C971A8">
        <w:rPr>
          <w:noProof/>
          <w:lang w:val="en-US" w:bidi="fr-FR"/>
        </w:rPr>
        <w:t>Out-of-box experience (acceptance of the terms of use, setting of the Windows privacy options, creation of a local account etc.) and at the end, the goal for the user will be to arrive on a Windows desktop, connected to a local account, already ready to use.</w:t>
      </w:r>
    </w:p>
    <w:p w14:paraId="7EBA19EF" w14:textId="77777777" w:rsidR="00C51549" w:rsidRPr="00C971A8" w:rsidRDefault="00C51549" w:rsidP="00C971A8">
      <w:pPr>
        <w:rPr>
          <w:noProof/>
          <w:lang w:val="en-US" w:bidi="fr-FR"/>
        </w:rPr>
      </w:pPr>
    </w:p>
    <w:p w14:paraId="6A69A99D" w14:textId="31FEA051" w:rsidR="0006686E" w:rsidRDefault="00C51549" w:rsidP="0006686E">
      <w:pPr>
        <w:pStyle w:val="Paragraphedeliste"/>
        <w:numPr>
          <w:ilvl w:val="0"/>
          <w:numId w:val="6"/>
        </w:numPr>
        <w:jc w:val="center"/>
        <w:rPr>
          <w:noProof/>
          <w:lang w:bidi="fr-FR"/>
        </w:rPr>
      </w:pPr>
      <w:r w:rsidRPr="008B5CDE">
        <w:rPr>
          <w:b/>
          <w:bCs/>
          <w:noProof/>
          <w:sz w:val="24"/>
          <w:szCs w:val="24"/>
          <w:lang w:bidi="fr-FR"/>
        </w:rPr>
        <w:t>Virtual switch management</w:t>
      </w:r>
      <w:r w:rsidR="002C590E" w:rsidRPr="002C590E">
        <w:rPr>
          <w:noProof/>
          <w:lang w:bidi="fr-FR"/>
        </w:rPr>
        <w:t>.</w:t>
      </w:r>
    </w:p>
    <w:p w14:paraId="12973FB7" w14:textId="44DC9463" w:rsidR="007A3DB9" w:rsidRPr="00C51549" w:rsidRDefault="00C51549" w:rsidP="007A3DB9">
      <w:pPr>
        <w:ind w:left="360"/>
        <w:rPr>
          <w:noProof/>
          <w:lang w:val="en-US" w:bidi="fr-FR"/>
        </w:rPr>
      </w:pPr>
      <w:r w:rsidRPr="00C51549">
        <w:rPr>
          <w:noProof/>
          <w:lang w:val="en-US" w:bidi="fr-FR"/>
        </w:rPr>
        <w:t>This feature is just a plus for management support, it simply allows (non-advanced) management of virtual switches. More precisely, it allows to display, create and delete virtual switches</w:t>
      </w:r>
      <w:r w:rsidR="00E24F79" w:rsidRPr="00C51549">
        <w:rPr>
          <w:noProof/>
          <w:lang w:val="en-US" w:bidi="fr-FR"/>
        </w:rPr>
        <w:t>.</w:t>
      </w:r>
    </w:p>
    <w:p w14:paraId="5D482E3A" w14:textId="6626F425" w:rsidR="00571D5A" w:rsidRPr="00C51549" w:rsidRDefault="00F77E05" w:rsidP="00571D5A">
      <w:pPr>
        <w:rPr>
          <w:noProof/>
          <w:lang w:val="en-US" w:bidi="fr-FR"/>
        </w:rPr>
      </w:pPr>
      <w:r>
        <w:rPr>
          <w:noProof/>
          <w:lang w:bidi="fr-FR"/>
        </w:rPr>
        <w:drawing>
          <wp:anchor distT="0" distB="0" distL="114300" distR="114300" simplePos="0" relativeHeight="251665408" behindDoc="0" locked="0" layoutInCell="1" allowOverlap="1" wp14:anchorId="07F20048" wp14:editId="2B026485">
            <wp:simplePos x="0" y="0"/>
            <wp:positionH relativeFrom="margin">
              <wp:posOffset>0</wp:posOffset>
            </wp:positionH>
            <wp:positionV relativeFrom="paragraph">
              <wp:posOffset>617855</wp:posOffset>
            </wp:positionV>
            <wp:extent cx="2903855" cy="1584960"/>
            <wp:effectExtent l="0" t="0" r="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r="73040" b="72323"/>
                    <a:stretch/>
                  </pic:blipFill>
                  <pic:spPr bwMode="auto">
                    <a:xfrm>
                      <a:off x="0" y="0"/>
                      <a:ext cx="2903855" cy="1584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r-FR"/>
        </w:rPr>
        <w:drawing>
          <wp:anchor distT="0" distB="0" distL="114300" distR="114300" simplePos="0" relativeHeight="251666432" behindDoc="0" locked="0" layoutInCell="1" allowOverlap="1" wp14:anchorId="2662D109" wp14:editId="4DD56DD7">
            <wp:simplePos x="0" y="0"/>
            <wp:positionH relativeFrom="margin">
              <wp:posOffset>2965450</wp:posOffset>
            </wp:positionH>
            <wp:positionV relativeFrom="paragraph">
              <wp:posOffset>278765</wp:posOffset>
            </wp:positionV>
            <wp:extent cx="4137660" cy="1918970"/>
            <wp:effectExtent l="0" t="0" r="0" b="508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r="38203" b="46103"/>
                    <a:stretch/>
                  </pic:blipFill>
                  <pic:spPr bwMode="auto">
                    <a:xfrm>
                      <a:off x="0" y="0"/>
                      <a:ext cx="4137660" cy="1918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r-FR"/>
        </w:rPr>
        <w:drawing>
          <wp:anchor distT="0" distB="0" distL="114300" distR="114300" simplePos="0" relativeHeight="251667456" behindDoc="0" locked="0" layoutInCell="1" allowOverlap="1" wp14:anchorId="6AFF2443" wp14:editId="7F4FBBBB">
            <wp:simplePos x="0" y="0"/>
            <wp:positionH relativeFrom="margin">
              <wp:posOffset>614045</wp:posOffset>
            </wp:positionH>
            <wp:positionV relativeFrom="paragraph">
              <wp:posOffset>2256155</wp:posOffset>
            </wp:positionV>
            <wp:extent cx="5875020" cy="2057400"/>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1" r="-79" b="34062"/>
                    <a:stretch/>
                  </pic:blipFill>
                  <pic:spPr bwMode="auto">
                    <a:xfrm>
                      <a:off x="0" y="0"/>
                      <a:ext cx="5875020"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549">
        <w:rPr>
          <w:noProof/>
          <w:lang w:val="en-US" w:bidi="fr-FR"/>
        </w:rPr>
        <w:br w:type="page"/>
      </w:r>
    </w:p>
    <w:p w14:paraId="4CE60469" w14:textId="579C846F" w:rsidR="0030024F" w:rsidRDefault="00AC6615" w:rsidP="00571D5A">
      <w:pPr>
        <w:pStyle w:val="Paragraphedeliste"/>
        <w:numPr>
          <w:ilvl w:val="0"/>
          <w:numId w:val="6"/>
        </w:numPr>
        <w:jc w:val="center"/>
        <w:rPr>
          <w:noProof/>
          <w:lang w:bidi="fr-FR"/>
        </w:rPr>
      </w:pPr>
      <w:r w:rsidRPr="00077B0D">
        <w:rPr>
          <w:b/>
          <w:bCs/>
          <w:noProof/>
          <w:sz w:val="24"/>
          <w:szCs w:val="24"/>
          <w:lang w:bidi="fr-FR"/>
        </w:rPr>
        <w:lastRenderedPageBreak/>
        <w:t>V</w:t>
      </w:r>
      <w:r w:rsidRPr="00077B0D">
        <w:rPr>
          <w:b/>
          <w:bCs/>
          <w:noProof/>
          <w:sz w:val="24"/>
          <w:szCs w:val="24"/>
          <w:lang w:bidi="fr-FR"/>
        </w:rPr>
        <w:t>irtual machines management</w:t>
      </w:r>
      <w:r w:rsidRPr="00AC6615">
        <w:rPr>
          <w:noProof/>
          <w:sz w:val="24"/>
          <w:szCs w:val="24"/>
          <w:lang w:bidi="fr-FR"/>
        </w:rPr>
        <w:t>.</w:t>
      </w:r>
    </w:p>
    <w:p w14:paraId="12108F0D" w14:textId="0DB6B204" w:rsidR="002437AE" w:rsidRPr="00AC6615" w:rsidRDefault="0030024F" w:rsidP="00571D5A">
      <w:pPr>
        <w:rPr>
          <w:noProof/>
          <w:lang w:val="en-US" w:bidi="fr-FR"/>
        </w:rPr>
      </w:pPr>
      <w:r>
        <w:rPr>
          <w:noProof/>
          <w:lang w:bidi="fr-FR"/>
        </w:rPr>
        <w:drawing>
          <wp:anchor distT="0" distB="0" distL="114300" distR="114300" simplePos="0" relativeHeight="251668480" behindDoc="0" locked="0" layoutInCell="1" allowOverlap="1" wp14:anchorId="7F5D98BF" wp14:editId="1DE52FF1">
            <wp:simplePos x="0" y="0"/>
            <wp:positionH relativeFrom="margin">
              <wp:align>center</wp:align>
            </wp:positionH>
            <wp:positionV relativeFrom="paragraph">
              <wp:posOffset>892810</wp:posOffset>
            </wp:positionV>
            <wp:extent cx="6611345" cy="147066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b="58153"/>
                    <a:stretch/>
                  </pic:blipFill>
                  <pic:spPr bwMode="auto">
                    <a:xfrm>
                      <a:off x="0" y="0"/>
                      <a:ext cx="6611345" cy="1470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6615" w:rsidRPr="00AC6615">
        <w:rPr>
          <w:noProof/>
          <w:lang w:val="en-US" w:bidi="fr-FR"/>
        </w:rPr>
        <w:t xml:space="preserve">Just like the virtual switch management, these are basic functions (although this time much more useful and offering some additional features) allowing the manipulation of </w:t>
      </w:r>
      <w:r w:rsidR="00AC6615" w:rsidRPr="00AC6615">
        <w:rPr>
          <w:b/>
          <w:bCs/>
          <w:noProof/>
          <w:lang w:val="en-US" w:bidi="fr-FR"/>
        </w:rPr>
        <w:t>Hyper-V</w:t>
      </w:r>
      <w:r w:rsidR="00AC6615">
        <w:rPr>
          <w:noProof/>
          <w:lang w:val="en-US" w:bidi="fr-FR"/>
        </w:rPr>
        <w:t xml:space="preserve"> machines.</w:t>
      </w:r>
      <w:r w:rsidR="00AC6615" w:rsidRPr="00AC6615">
        <w:rPr>
          <w:noProof/>
          <w:lang w:val="en-US" w:bidi="fr-FR"/>
        </w:rPr>
        <w:t xml:space="preserve"> By manipulation I mean all sorts of classic but useful tasks, such as: displaying the list of virtual machines and their status. Starting one, several, or all the machines. Shutting down one, several, or all machines. The deletion of one, several, or all the machines. In short, a relatively classical management of virtual machines</w:t>
      </w:r>
      <w:r w:rsidR="00385914" w:rsidRPr="00AC6615">
        <w:rPr>
          <w:noProof/>
          <w:lang w:val="en-US" w:bidi="fr-FR"/>
        </w:rPr>
        <w:t>.</w:t>
      </w:r>
    </w:p>
    <w:p w14:paraId="303C52FD" w14:textId="09C702A0" w:rsidR="002437AE" w:rsidRPr="00AC6615" w:rsidRDefault="002437AE" w:rsidP="00571D5A">
      <w:pPr>
        <w:rPr>
          <w:noProof/>
          <w:lang w:val="en-US" w:bidi="fr-FR"/>
        </w:rPr>
      </w:pPr>
    </w:p>
    <w:p w14:paraId="59555CFD" w14:textId="4BBF0DC5" w:rsidR="003F1D4B" w:rsidRPr="00AC6615" w:rsidRDefault="00AC6615" w:rsidP="003F1D4B">
      <w:pPr>
        <w:pStyle w:val="Paragraphedeliste"/>
        <w:numPr>
          <w:ilvl w:val="0"/>
          <w:numId w:val="6"/>
        </w:numPr>
        <w:jc w:val="center"/>
        <w:rPr>
          <w:noProof/>
          <w:lang w:val="en-US" w:bidi="fr-FR"/>
        </w:rPr>
      </w:pPr>
      <w:r w:rsidRPr="002B069C">
        <w:rPr>
          <w:b/>
          <w:bCs/>
          <w:noProof/>
          <w:sz w:val="24"/>
          <w:szCs w:val="24"/>
          <w:lang w:val="en-US" w:bidi="fr-FR"/>
        </w:rPr>
        <w:t>An advanced resource management system</w:t>
      </w:r>
      <w:r w:rsidR="0009038B" w:rsidRPr="00AC6615">
        <w:rPr>
          <w:noProof/>
          <w:lang w:val="en-US" w:bidi="fr-FR"/>
        </w:rPr>
        <w:t>.</w:t>
      </w:r>
    </w:p>
    <w:p w14:paraId="5B9BACE8" w14:textId="2E2C6ECE" w:rsidR="00AC6615" w:rsidRPr="00AC6615" w:rsidRDefault="00AC6615" w:rsidP="00AC6615">
      <w:pPr>
        <w:rPr>
          <w:noProof/>
          <w:lang w:val="en-US" w:bidi="fr-FR"/>
        </w:rPr>
      </w:pPr>
      <w:r w:rsidRPr="00AC6615">
        <w:rPr>
          <w:noProof/>
          <w:lang w:val="en-US" w:bidi="fr-FR"/>
        </w:rPr>
        <w:t>As seen before, before each virtual machine creation, the script checks if the tree structure has been initially created by the script and acts accordingly then checks if the desired resources are present or not and takes care of downloading them if needed.</w:t>
      </w:r>
    </w:p>
    <w:p w14:paraId="7E451865" w14:textId="77777777" w:rsidR="00AC6615" w:rsidRPr="00AC6615" w:rsidRDefault="00AC6615" w:rsidP="00AC6615">
      <w:pPr>
        <w:rPr>
          <w:noProof/>
          <w:lang w:val="en-US" w:bidi="fr-FR"/>
        </w:rPr>
      </w:pPr>
      <w:r w:rsidRPr="00AC6615">
        <w:rPr>
          <w:noProof/>
          <w:lang w:val="en-US" w:bidi="fr-FR"/>
        </w:rPr>
        <w:t>As a result, this first download might take some time although once it has been downloaded once, it will be present and available for the next times.</w:t>
      </w:r>
    </w:p>
    <w:p w14:paraId="24B23523" w14:textId="77777777" w:rsidR="00AC6615" w:rsidRDefault="00AC6615" w:rsidP="00AC6615">
      <w:pPr>
        <w:rPr>
          <w:noProof/>
          <w:lang w:val="en-US" w:bidi="fr-FR"/>
        </w:rPr>
      </w:pPr>
      <w:r w:rsidRPr="00AC6615">
        <w:rPr>
          <w:noProof/>
          <w:lang w:val="en-US" w:bidi="fr-FR"/>
        </w:rPr>
        <w:t xml:space="preserve">So I thought it would be interesting to set up a resource management system that downloads the desired needed resources in advance. </w:t>
      </w:r>
    </w:p>
    <w:p w14:paraId="69C66FB9" w14:textId="15742B6A" w:rsidR="009140B4" w:rsidRPr="00AC6615" w:rsidRDefault="00AC6615" w:rsidP="00AC6615">
      <w:pPr>
        <w:rPr>
          <w:noProof/>
          <w:lang w:val="en-US" w:bidi="fr-FR"/>
        </w:rPr>
      </w:pPr>
      <w:r w:rsidRPr="00AC6615">
        <w:rPr>
          <w:noProof/>
          <w:lang w:val="en-US" w:bidi="fr-FR"/>
        </w:rPr>
        <w:t xml:space="preserve">There are multiple possibilities: downloading resources for the creation of </w:t>
      </w:r>
      <w:r w:rsidRPr="00AC6615">
        <w:rPr>
          <w:b/>
          <w:bCs/>
          <w:noProof/>
          <w:lang w:val="en-US" w:bidi="fr-FR"/>
        </w:rPr>
        <w:t>Microsoft Windows</w:t>
      </w:r>
      <w:r w:rsidRPr="00AC6615">
        <w:rPr>
          <w:noProof/>
          <w:lang w:val="en-US" w:bidi="fr-FR"/>
        </w:rPr>
        <w:t xml:space="preserve"> virtual machines only, downloading resources for the creation of </w:t>
      </w:r>
      <w:r w:rsidRPr="00AC6615">
        <w:rPr>
          <w:b/>
          <w:bCs/>
          <w:noProof/>
          <w:lang w:val="en-US" w:bidi="fr-FR"/>
        </w:rPr>
        <w:t>GNU/Linux</w:t>
      </w:r>
      <w:r w:rsidRPr="00AC6615">
        <w:rPr>
          <w:noProof/>
          <w:lang w:val="en-US" w:bidi="fr-FR"/>
        </w:rPr>
        <w:t xml:space="preserve"> virtual machines only, the possibility to download absolutely all resources, and one last solution that I strongly recommend, I have made a customization function, by customization I mean a certain form of interactivity, which will allow the user to choose precisely and only the resources that he will really need.</w:t>
      </w:r>
    </w:p>
    <w:p w14:paraId="339622BC" w14:textId="7BED5F9C" w:rsidR="00D872E3" w:rsidRPr="00AC6615" w:rsidRDefault="00D872E3" w:rsidP="00143B7A">
      <w:pPr>
        <w:rPr>
          <w:noProof/>
          <w:lang w:val="en-US" w:bidi="fr-FR"/>
        </w:rPr>
      </w:pPr>
      <w:r>
        <w:rPr>
          <w:noProof/>
          <w:lang w:bidi="fr-FR"/>
        </w:rPr>
        <w:drawing>
          <wp:anchor distT="0" distB="0" distL="114300" distR="114300" simplePos="0" relativeHeight="251669504" behindDoc="0" locked="0" layoutInCell="1" allowOverlap="1" wp14:anchorId="31A9A5CC" wp14:editId="5C79CF58">
            <wp:simplePos x="0" y="0"/>
            <wp:positionH relativeFrom="margin">
              <wp:align>center</wp:align>
            </wp:positionH>
            <wp:positionV relativeFrom="paragraph">
              <wp:posOffset>177165</wp:posOffset>
            </wp:positionV>
            <wp:extent cx="6806565" cy="361950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0656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F351B2" w14:textId="2ED1C7F5" w:rsidR="00D872E3" w:rsidRPr="00AC6615" w:rsidRDefault="00D872E3" w:rsidP="00143B7A">
      <w:pPr>
        <w:rPr>
          <w:noProof/>
          <w:lang w:val="en-US" w:bidi="fr-FR"/>
        </w:rPr>
      </w:pPr>
    </w:p>
    <w:p w14:paraId="407DF2EA" w14:textId="5393EA3A" w:rsidR="00B6628B" w:rsidRPr="007C0DEE" w:rsidRDefault="00B6628B" w:rsidP="007C0DEE">
      <w:pPr>
        <w:rPr>
          <w:noProof/>
          <w:lang w:val="en-US" w:bidi="fr-FR"/>
        </w:rPr>
      </w:pPr>
      <w:r>
        <w:rPr>
          <w:noProof/>
        </w:rPr>
        <w:br w:type="page"/>
      </w:r>
    </w:p>
    <w:p w14:paraId="71792763" w14:textId="77777777" w:rsidR="00A34E58" w:rsidRPr="00A34E58" w:rsidRDefault="00A34E58" w:rsidP="008C0915">
      <w:pPr>
        <w:jc w:val="center"/>
        <w:rPr>
          <w:rFonts w:asciiTheme="majorHAnsi" w:hAnsiTheme="majorHAnsi"/>
          <w:b/>
          <w:caps/>
          <w:noProof/>
          <w:color w:val="000000" w:themeColor="text1"/>
          <w:spacing w:val="10"/>
          <w:sz w:val="44"/>
          <w:szCs w:val="40"/>
          <w:lang w:val="en-US"/>
        </w:rPr>
      </w:pPr>
      <w:r w:rsidRPr="00A34E58">
        <w:rPr>
          <w:rFonts w:asciiTheme="majorHAnsi" w:hAnsiTheme="majorHAnsi"/>
          <w:b/>
          <w:caps/>
          <w:noProof/>
          <w:color w:val="000000" w:themeColor="text1"/>
          <w:spacing w:val="10"/>
          <w:sz w:val="44"/>
          <w:szCs w:val="40"/>
          <w:lang w:val="en-US"/>
        </w:rPr>
        <w:lastRenderedPageBreak/>
        <w:t>AVAILABILITY OF THE TOOL</w:t>
      </w:r>
    </w:p>
    <w:p w14:paraId="076EE24C" w14:textId="46D37B25" w:rsidR="008C0915" w:rsidRPr="00A34E58" w:rsidRDefault="00A34E58" w:rsidP="008C0915">
      <w:pPr>
        <w:jc w:val="center"/>
        <w:rPr>
          <w:b/>
          <w:bCs/>
          <w:caps/>
          <w:noProof/>
          <w:color w:val="629DD1" w:themeColor="accent2"/>
          <w:sz w:val="22"/>
          <w:lang w:val="en-US"/>
        </w:rPr>
      </w:pPr>
      <w:r w:rsidRPr="00A34E58">
        <w:rPr>
          <w:b/>
          <w:bCs/>
          <w:caps/>
          <w:noProof/>
          <w:color w:val="629DD1" w:themeColor="accent2"/>
          <w:sz w:val="22"/>
          <w:lang w:val="en-US"/>
        </w:rPr>
        <w:t>WHY IS IT ON GITHUB</w:t>
      </w:r>
      <w:r w:rsidR="00535C73" w:rsidRPr="00A34E58">
        <w:rPr>
          <w:b/>
          <w:bCs/>
          <w:caps/>
          <w:noProof/>
          <w:color w:val="629DD1" w:themeColor="accent2"/>
          <w:sz w:val="22"/>
          <w:lang w:val="en-US"/>
        </w:rPr>
        <w:t>.</w:t>
      </w:r>
    </w:p>
    <w:p w14:paraId="36D13D54" w14:textId="3B787228" w:rsidR="00D872E3" w:rsidRPr="00A34E58" w:rsidRDefault="00A34E58" w:rsidP="00143B7A">
      <w:pPr>
        <w:rPr>
          <w:noProof/>
          <w:lang w:val="en-US"/>
        </w:rPr>
      </w:pPr>
      <w:r w:rsidRPr="00A34E58">
        <w:rPr>
          <w:noProof/>
          <w:lang w:val="en-US"/>
        </w:rPr>
        <w:t>I fully support the philosophy of Free Software in general</w:t>
      </w:r>
      <w:r w:rsidR="002F1F2A" w:rsidRPr="00A34E58">
        <w:rPr>
          <w:noProof/>
          <w:lang w:val="en-US"/>
        </w:rPr>
        <w:t>.</w:t>
      </w:r>
    </w:p>
    <w:p w14:paraId="7F73DDBE" w14:textId="77777777" w:rsidR="00A34E58" w:rsidRDefault="00A34E58" w:rsidP="00E42DCC">
      <w:pPr>
        <w:rPr>
          <w:i/>
          <w:iCs/>
          <w:noProof/>
          <w:u w:val="single"/>
          <w:lang w:val="en-US"/>
        </w:rPr>
      </w:pPr>
      <w:r w:rsidRPr="00A34E58">
        <w:rPr>
          <w:i/>
          <w:iCs/>
          <w:noProof/>
          <w:u w:val="single"/>
          <w:lang w:val="en-US"/>
        </w:rPr>
        <w:t>Free software is about freedom: everyone should be free to use software in any way that is socially useful. Software differs from material objects -- such as chairs, sandwiches, and gasoline -- in that it can be copied and modified much more easily. These possibilities make software as useful as it can be; we believe that software users should be able to use them.</w:t>
      </w:r>
    </w:p>
    <w:p w14:paraId="0D8C9EE2" w14:textId="6E6FA025" w:rsidR="002F1F2A" w:rsidRPr="00A34E58" w:rsidRDefault="00A34E58" w:rsidP="00E42DCC">
      <w:pPr>
        <w:rPr>
          <w:noProof/>
          <w:lang w:val="en-US"/>
        </w:rPr>
      </w:pPr>
      <w:r w:rsidRPr="00A34E58">
        <w:rPr>
          <w:noProof/>
          <w:lang w:val="en-US"/>
        </w:rPr>
        <w:t xml:space="preserve">But not only. Let's put aside the political and philosophical side for the moment. The fact that my tool is free and that it is on </w:t>
      </w:r>
      <w:r w:rsidRPr="00A34E58">
        <w:rPr>
          <w:b/>
          <w:bCs/>
          <w:noProof/>
          <w:lang w:val="en-US"/>
        </w:rPr>
        <w:t>Github</w:t>
      </w:r>
      <w:r w:rsidRPr="00A34E58">
        <w:rPr>
          <w:noProof/>
          <w:lang w:val="en-US"/>
        </w:rPr>
        <w:t xml:space="preserve"> is a real advantage, for many reasons</w:t>
      </w:r>
      <w:r w:rsidR="00645B24" w:rsidRPr="00A34E58">
        <w:rPr>
          <w:noProof/>
          <w:lang w:val="en-US"/>
        </w:rPr>
        <w:t>.</w:t>
      </w:r>
    </w:p>
    <w:p w14:paraId="0FD623ED" w14:textId="486D1DA6" w:rsidR="00450F1C" w:rsidRPr="00A34E58" w:rsidRDefault="00A34E58" w:rsidP="00BE4C96">
      <w:pPr>
        <w:rPr>
          <w:noProof/>
          <w:lang w:val="en-US"/>
        </w:rPr>
      </w:pPr>
      <w:r w:rsidRPr="00A34E58">
        <w:rPr>
          <w:noProof/>
          <w:lang w:val="en-US"/>
        </w:rPr>
        <w:t>I will argue, I will start by quoting the following adage: "</w:t>
      </w:r>
      <w:r w:rsidRPr="00A34E58">
        <w:rPr>
          <w:i/>
          <w:iCs/>
          <w:noProof/>
          <w:u w:val="single"/>
          <w:lang w:val="en-US"/>
        </w:rPr>
        <w:t>alone we go faster together we go further</w:t>
      </w:r>
      <w:r w:rsidRPr="00A34E58">
        <w:rPr>
          <w:noProof/>
          <w:lang w:val="en-US"/>
        </w:rPr>
        <w:t xml:space="preserve">". Anyone who has a </w:t>
      </w:r>
      <w:r w:rsidRPr="00A34E58">
        <w:rPr>
          <w:b/>
          <w:bCs/>
          <w:noProof/>
          <w:lang w:val="en-US"/>
        </w:rPr>
        <w:t>Github</w:t>
      </w:r>
      <w:r w:rsidRPr="00A34E58">
        <w:rPr>
          <w:noProof/>
          <w:lang w:val="en-US"/>
        </w:rPr>
        <w:t xml:space="preserve"> account will be able to participate in the project and improve it by optimizing the code, fixing bugs, adding features, etc</w:t>
      </w:r>
      <w:r w:rsidR="00450F1C" w:rsidRPr="00A34E58">
        <w:rPr>
          <w:noProof/>
          <w:lang w:val="en-US"/>
        </w:rPr>
        <w:t>.</w:t>
      </w:r>
    </w:p>
    <w:p w14:paraId="09EE40F2" w14:textId="00EF07CB" w:rsidR="00E76B2C" w:rsidRPr="00587F8E" w:rsidRDefault="00587F8E" w:rsidP="00BE4C96">
      <w:pPr>
        <w:rPr>
          <w:noProof/>
          <w:lang w:val="en-US"/>
        </w:rPr>
      </w:pPr>
      <w:r w:rsidRPr="00587F8E">
        <w:rPr>
          <w:noProof/>
          <w:lang w:val="en-US"/>
        </w:rPr>
        <w:t>Teachers, students or even simple enthusiasts can join the project and get involved</w:t>
      </w:r>
      <w:r w:rsidR="00E76B2C" w:rsidRPr="00587F8E">
        <w:rPr>
          <w:noProof/>
          <w:lang w:val="en-US"/>
        </w:rPr>
        <w:t>.</w:t>
      </w:r>
    </w:p>
    <w:p w14:paraId="648EB6E0" w14:textId="250C9197" w:rsidR="00E76B2C" w:rsidRPr="00715635" w:rsidRDefault="00715635" w:rsidP="00BE4C96">
      <w:pPr>
        <w:rPr>
          <w:noProof/>
          <w:lang w:val="en-US"/>
        </w:rPr>
      </w:pPr>
      <w:r w:rsidRPr="00715635">
        <w:rPr>
          <w:b/>
          <w:bCs/>
          <w:noProof/>
          <w:lang w:val="en-US"/>
        </w:rPr>
        <w:t>Github</w:t>
      </w:r>
      <w:r w:rsidRPr="00715635">
        <w:rPr>
          <w:noProof/>
          <w:lang w:val="en-US"/>
        </w:rPr>
        <w:t xml:space="preserve"> offers a great community project management system with change history, code review, collaborator management, etc.</w:t>
      </w:r>
    </w:p>
    <w:p w14:paraId="4DE01428" w14:textId="77777777" w:rsidR="00D40696" w:rsidRDefault="00D40696" w:rsidP="00BE4C96">
      <w:pPr>
        <w:rPr>
          <w:noProof/>
        </w:rPr>
      </w:pPr>
      <w:r w:rsidRPr="00D40696">
        <w:rPr>
          <w:noProof/>
          <w:lang w:val="en-US"/>
        </w:rPr>
        <w:t xml:space="preserve">Another very interesting feature is that it offers a system for managing bugs and proposals made by users. Anyone who encounters a problem can submit a new ticket describing the problem. </w:t>
      </w:r>
      <w:r w:rsidRPr="00D40696">
        <w:rPr>
          <w:noProof/>
        </w:rPr>
        <w:t>The feature request system works the same way.</w:t>
      </w:r>
    </w:p>
    <w:p w14:paraId="3C82B795" w14:textId="530A515C" w:rsidR="00CD3B04" w:rsidRDefault="00CD3B04" w:rsidP="00BE4C96">
      <w:pPr>
        <w:rPr>
          <w:noProof/>
        </w:rPr>
      </w:pPr>
      <w:r>
        <w:rPr>
          <w:noProof/>
        </w:rPr>
        <w:drawing>
          <wp:anchor distT="0" distB="0" distL="114300" distR="114300" simplePos="0" relativeHeight="251670528" behindDoc="0" locked="0" layoutInCell="1" allowOverlap="1" wp14:anchorId="219732DF" wp14:editId="222CCAB3">
            <wp:simplePos x="0" y="0"/>
            <wp:positionH relativeFrom="margin">
              <wp:align>center</wp:align>
            </wp:positionH>
            <wp:positionV relativeFrom="paragraph">
              <wp:posOffset>167640</wp:posOffset>
            </wp:positionV>
            <wp:extent cx="6530340" cy="1619885"/>
            <wp:effectExtent l="0" t="0" r="381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t="22222" b="31111"/>
                    <a:stretch/>
                  </pic:blipFill>
                  <pic:spPr bwMode="auto">
                    <a:xfrm>
                      <a:off x="0" y="0"/>
                      <a:ext cx="6530340" cy="161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33A87F" w14:textId="6431016A" w:rsidR="00CD3B04" w:rsidRDefault="00CD3B04" w:rsidP="00BE4C96">
      <w:pPr>
        <w:rPr>
          <w:noProof/>
        </w:rPr>
      </w:pPr>
    </w:p>
    <w:p w14:paraId="66745EF5" w14:textId="77777777" w:rsidR="00021551" w:rsidRDefault="00021551" w:rsidP="00BE4C96">
      <w:pPr>
        <w:rPr>
          <w:noProof/>
          <w:lang w:val="en-US"/>
        </w:rPr>
      </w:pPr>
      <w:r w:rsidRPr="00021551">
        <w:rPr>
          <w:noProof/>
          <w:lang w:val="en-US"/>
        </w:rPr>
        <w:t>Finally, it allows to provide this tool in a rather simple way (</w:t>
      </w:r>
      <w:r w:rsidRPr="00021551">
        <w:rPr>
          <w:i/>
          <w:iCs/>
          <w:noProof/>
          <w:lang w:val="en-US"/>
        </w:rPr>
        <w:t>it is also a facility to update the code</w:t>
      </w:r>
      <w:r w:rsidRPr="00021551">
        <w:rPr>
          <w:noProof/>
          <w:lang w:val="en-US"/>
        </w:rPr>
        <w:t>).</w:t>
      </w:r>
    </w:p>
    <w:p w14:paraId="7583A31D" w14:textId="2CB76849" w:rsidR="00E542F8" w:rsidRPr="00021551" w:rsidRDefault="00021551" w:rsidP="00BE4C96">
      <w:pPr>
        <w:rPr>
          <w:noProof/>
          <w:lang w:val="en-US"/>
        </w:rPr>
      </w:pPr>
      <w:r w:rsidRPr="00021551">
        <w:rPr>
          <w:noProof/>
          <w:lang w:val="en-US"/>
        </w:rPr>
        <w:t>The user just has to go to the project repository and click on download. Even simpler in a single PowerShell command</w:t>
      </w:r>
      <w:r>
        <w:rPr>
          <w:noProof/>
          <w:lang w:val="en-US"/>
        </w:rPr>
        <w:t xml:space="preserve"> </w:t>
      </w:r>
      <w:r w:rsidR="00E542F8" w:rsidRPr="00021551">
        <w:rPr>
          <w:noProof/>
          <w:lang w:val="en-US"/>
        </w:rPr>
        <w:t xml:space="preserve">: </w:t>
      </w:r>
      <w:r w:rsidR="00E542F8" w:rsidRPr="00021551">
        <w:rPr>
          <w:i/>
          <w:iCs/>
          <w:noProof/>
          <w:u w:val="single"/>
          <w:lang w:val="en-US"/>
        </w:rPr>
        <w:t xml:space="preserve">Start-BitsTransfer </w:t>
      </w:r>
      <w:hyperlink r:id="rId25" w:history="1">
        <w:r w:rsidR="00456DB5" w:rsidRPr="00021551">
          <w:rPr>
            <w:rStyle w:val="Lienhypertexte"/>
            <w:i/>
            <w:iCs/>
            <w:noProof/>
            <w:lang w:val="en-US"/>
          </w:rPr>
          <w:t>https://raw.githubusercontent.com/franckferman/hyper-v_toolbox/main/hyper-v_toolbox.ps1</w:t>
        </w:r>
      </w:hyperlink>
      <w:r w:rsidR="00E542F8" w:rsidRPr="00021551">
        <w:rPr>
          <w:noProof/>
          <w:lang w:val="en-US"/>
        </w:rPr>
        <w:t>.</w:t>
      </w:r>
    </w:p>
    <w:p w14:paraId="116E693D" w14:textId="1275B6AC" w:rsidR="00F149E5" w:rsidRDefault="007D7AF1" w:rsidP="00BE4C96">
      <w:pPr>
        <w:rPr>
          <w:noProof/>
          <w:lang w:val="en-US"/>
        </w:rPr>
      </w:pPr>
      <w:r w:rsidRPr="007D7AF1">
        <w:rPr>
          <w:noProof/>
          <w:lang w:val="en-US"/>
        </w:rPr>
        <w:t>As for the ease of updating my code, I just have to make a commit and in a few seconds, the code is automatically updated</w:t>
      </w:r>
      <w:r w:rsidR="00DE789C" w:rsidRPr="007D7AF1">
        <w:rPr>
          <w:noProof/>
          <w:lang w:val="en-US"/>
        </w:rPr>
        <w:t>.</w:t>
      </w:r>
    </w:p>
    <w:p w14:paraId="48ED8D8C" w14:textId="77777777" w:rsidR="00F149E5" w:rsidRPr="007D7AF1" w:rsidRDefault="00F149E5" w:rsidP="00BE4C96">
      <w:pPr>
        <w:rPr>
          <w:noProof/>
          <w:lang w:val="en-US"/>
        </w:rPr>
      </w:pPr>
    </w:p>
    <w:p w14:paraId="0E9852E2" w14:textId="4C8ABC56" w:rsidR="00456DB5" w:rsidRPr="00016FF4" w:rsidRDefault="005F262A" w:rsidP="00016FF4">
      <w:pPr>
        <w:pStyle w:val="Paragraphedeliste"/>
        <w:numPr>
          <w:ilvl w:val="0"/>
          <w:numId w:val="6"/>
        </w:numPr>
        <w:jc w:val="center"/>
        <w:rPr>
          <w:noProof/>
          <w:sz w:val="24"/>
          <w:szCs w:val="24"/>
        </w:rPr>
      </w:pPr>
      <w:r w:rsidRPr="00016FF4">
        <w:rPr>
          <w:noProof/>
          <w:sz w:val="24"/>
          <w:szCs w:val="24"/>
        </w:rPr>
        <w:t xml:space="preserve">Le lien vers mon projet </w:t>
      </w:r>
      <w:r w:rsidRPr="00016FF4">
        <w:rPr>
          <w:b/>
          <w:bCs/>
          <w:noProof/>
          <w:sz w:val="24"/>
          <w:szCs w:val="24"/>
        </w:rPr>
        <w:t>Github</w:t>
      </w:r>
      <w:r w:rsidRPr="00016FF4">
        <w:rPr>
          <w:noProof/>
          <w:sz w:val="24"/>
          <w:szCs w:val="24"/>
        </w:rPr>
        <w:t xml:space="preserve"> : </w:t>
      </w:r>
      <w:hyperlink r:id="rId26" w:history="1">
        <w:r w:rsidR="00F149E5" w:rsidRPr="00A43F92">
          <w:rPr>
            <w:rStyle w:val="Lienhypertexte"/>
            <w:i/>
            <w:iCs/>
            <w:noProof/>
            <w:sz w:val="24"/>
            <w:szCs w:val="24"/>
          </w:rPr>
          <w:t>https://github.com/franckferman/hyper-v_toolbox.gi</w:t>
        </w:r>
        <w:r w:rsidR="00F149E5" w:rsidRPr="00A43F92">
          <w:rPr>
            <w:rStyle w:val="Lienhypertexte"/>
            <w:noProof/>
            <w:sz w:val="24"/>
            <w:szCs w:val="24"/>
          </w:rPr>
          <w:t>t</w:t>
        </w:r>
      </w:hyperlink>
      <w:r w:rsidRPr="00016FF4">
        <w:rPr>
          <w:noProof/>
          <w:sz w:val="24"/>
          <w:szCs w:val="24"/>
        </w:rPr>
        <w:t>.</w:t>
      </w:r>
    </w:p>
    <w:p w14:paraId="55FBB6E2" w14:textId="1790C7E6" w:rsidR="00357FD8" w:rsidRPr="00F149E5" w:rsidRDefault="00D90F0A" w:rsidP="00F149E5">
      <w:pPr>
        <w:pStyle w:val="Paragraphedeliste"/>
        <w:numPr>
          <w:ilvl w:val="0"/>
          <w:numId w:val="6"/>
        </w:numPr>
        <w:jc w:val="center"/>
        <w:rPr>
          <w:noProof/>
          <w:sz w:val="24"/>
          <w:szCs w:val="24"/>
        </w:rPr>
      </w:pPr>
      <w:r w:rsidRPr="00016FF4">
        <w:rPr>
          <w:noProof/>
          <w:sz w:val="24"/>
          <w:szCs w:val="24"/>
        </w:rPr>
        <w:t xml:space="preserve">Les liens vers le code source de mon outil : </w:t>
      </w:r>
      <w:hyperlink r:id="rId27" w:history="1">
        <w:r w:rsidRPr="00016FF4">
          <w:rPr>
            <w:rStyle w:val="Lienhypertexte"/>
            <w:i/>
            <w:iCs/>
            <w:noProof/>
            <w:sz w:val="24"/>
            <w:szCs w:val="24"/>
          </w:rPr>
          <w:t>https://github.com/franckferman/hyper-v_toolbox/blob/main/hyper-v_toolbox.ps1</w:t>
        </w:r>
      </w:hyperlink>
      <w:r w:rsidRPr="00016FF4">
        <w:rPr>
          <w:noProof/>
          <w:sz w:val="24"/>
          <w:szCs w:val="24"/>
        </w:rPr>
        <w:t xml:space="preserve"> et </w:t>
      </w:r>
      <w:hyperlink r:id="rId28" w:history="1">
        <w:r w:rsidRPr="00016FF4">
          <w:rPr>
            <w:rStyle w:val="Lienhypertexte"/>
            <w:i/>
            <w:iCs/>
            <w:noProof/>
            <w:sz w:val="24"/>
            <w:szCs w:val="24"/>
          </w:rPr>
          <w:t>https://raw.githubusercontent.com/franckferman/hyper-v_toolbox/main/hyper-v_toolbox.ps1</w:t>
        </w:r>
      </w:hyperlink>
      <w:r w:rsidRPr="00016FF4">
        <w:rPr>
          <w:noProof/>
          <w:sz w:val="24"/>
          <w:szCs w:val="24"/>
        </w:rPr>
        <w:t>.</w:t>
      </w:r>
    </w:p>
    <w:p w14:paraId="5ADBCCE8" w14:textId="77777777" w:rsidR="00F81EE0" w:rsidRDefault="00F81EE0">
      <w:pPr>
        <w:rPr>
          <w:rFonts w:asciiTheme="majorHAnsi" w:hAnsiTheme="majorHAnsi"/>
          <w:b/>
          <w:caps/>
          <w:noProof/>
          <w:color w:val="000000" w:themeColor="text1"/>
          <w:spacing w:val="10"/>
          <w:sz w:val="44"/>
          <w:szCs w:val="40"/>
          <w:lang w:val="en-US"/>
        </w:rPr>
      </w:pPr>
      <w:r>
        <w:rPr>
          <w:rFonts w:asciiTheme="majorHAnsi" w:hAnsiTheme="majorHAnsi"/>
          <w:b/>
          <w:caps/>
          <w:noProof/>
          <w:color w:val="000000" w:themeColor="text1"/>
          <w:spacing w:val="10"/>
          <w:sz w:val="44"/>
          <w:szCs w:val="40"/>
          <w:lang w:val="en-US"/>
        </w:rPr>
        <w:br w:type="page"/>
      </w:r>
    </w:p>
    <w:p w14:paraId="7E6B1D7D" w14:textId="29AC87A0" w:rsidR="00357FD8" w:rsidRPr="006D4D10" w:rsidRDefault="00357FD8" w:rsidP="00357FD8">
      <w:pPr>
        <w:jc w:val="center"/>
        <w:rPr>
          <w:rFonts w:asciiTheme="majorHAnsi" w:hAnsiTheme="majorHAnsi"/>
          <w:b/>
          <w:caps/>
          <w:noProof/>
          <w:color w:val="000000" w:themeColor="text1"/>
          <w:spacing w:val="10"/>
          <w:sz w:val="44"/>
          <w:szCs w:val="40"/>
          <w:lang w:val="en-US"/>
        </w:rPr>
      </w:pPr>
      <w:r w:rsidRPr="006D4D10">
        <w:rPr>
          <w:rFonts w:asciiTheme="majorHAnsi" w:hAnsiTheme="majorHAnsi"/>
          <w:b/>
          <w:caps/>
          <w:noProof/>
          <w:color w:val="000000" w:themeColor="text1"/>
          <w:spacing w:val="10"/>
          <w:sz w:val="44"/>
          <w:szCs w:val="40"/>
          <w:lang w:val="en-US"/>
        </w:rPr>
        <w:lastRenderedPageBreak/>
        <w:t>THE WHY OF THE HOW</w:t>
      </w:r>
    </w:p>
    <w:p w14:paraId="6E574BBA" w14:textId="77777777" w:rsidR="00357FD8" w:rsidRPr="00E32346" w:rsidRDefault="00357FD8" w:rsidP="00357FD8">
      <w:pPr>
        <w:jc w:val="center"/>
        <w:rPr>
          <w:b/>
          <w:bCs/>
          <w:caps/>
          <w:noProof/>
          <w:color w:val="629DD1" w:themeColor="accent2"/>
          <w:sz w:val="22"/>
          <w:lang w:val="en-US"/>
        </w:rPr>
      </w:pPr>
      <w:r w:rsidRPr="00E32346">
        <w:rPr>
          <w:b/>
          <w:bCs/>
          <w:caps/>
          <w:noProof/>
          <w:color w:val="629DD1" w:themeColor="accent2"/>
          <w:sz w:val="22"/>
          <w:lang w:val="en-US"/>
        </w:rPr>
        <w:t>Sketch of a description, what were the issues and needs.</w:t>
      </w:r>
    </w:p>
    <w:p w14:paraId="26012093" w14:textId="77777777" w:rsidR="00357FD8" w:rsidRPr="007C0DEE" w:rsidRDefault="00357FD8" w:rsidP="00357FD8">
      <w:pPr>
        <w:rPr>
          <w:noProof/>
          <w:lang w:val="en-US" w:bidi="fr-FR"/>
        </w:rPr>
      </w:pPr>
      <w:r w:rsidRPr="007C0DEE">
        <w:rPr>
          <w:noProof/>
          <w:lang w:val="en-US" w:bidi="fr-FR"/>
        </w:rPr>
        <w:t xml:space="preserve">I had previously worked on a similar project but considerably less complete than this one. Although this one is not an inconceivable puzzle to realize either. </w:t>
      </w:r>
    </w:p>
    <w:p w14:paraId="144B6093" w14:textId="77777777" w:rsidR="00357FD8" w:rsidRPr="007C0DEE" w:rsidRDefault="00357FD8" w:rsidP="00357FD8">
      <w:pPr>
        <w:rPr>
          <w:noProof/>
          <w:lang w:val="en-US" w:bidi="fr-FR"/>
        </w:rPr>
      </w:pPr>
      <w:r w:rsidRPr="007C0DEE">
        <w:rPr>
          <w:noProof/>
          <w:lang w:val="en-US" w:bidi="fr-FR"/>
        </w:rPr>
        <w:t>So I already had a little idea of what I could and couldn't implement, what I could draw inspiration from, etc.</w:t>
      </w:r>
    </w:p>
    <w:p w14:paraId="1CD09381" w14:textId="27DE0A66" w:rsidR="004F66AF" w:rsidRDefault="00357FD8" w:rsidP="00357FD8">
      <w:pPr>
        <w:rPr>
          <w:noProof/>
          <w:lang w:val="en-US" w:bidi="fr-FR"/>
        </w:rPr>
      </w:pPr>
      <w:r w:rsidRPr="007C0DEE">
        <w:rPr>
          <w:noProof/>
          <w:lang w:val="en-US" w:bidi="fr-FR"/>
        </w:rPr>
        <w:t>So how did this project come about? Well, it was after many discussions throughout my life and my career with many students, professors, professionals, noting the considerable loss of time that students, professors or even professionals took, even if it was only during the phases of preparation of the infrastructure to be set up to start working on virtual machines.</w:t>
      </w:r>
    </w:p>
    <w:p w14:paraId="5FEDD29A" w14:textId="0C41BA1C" w:rsidR="004F66AF" w:rsidRDefault="004F66AF" w:rsidP="00357FD8">
      <w:pPr>
        <w:rPr>
          <w:noProof/>
          <w:lang w:val="en-US"/>
        </w:rPr>
      </w:pPr>
      <w:r w:rsidRPr="004F66AF">
        <w:rPr>
          <w:noProof/>
          <w:lang w:val="en-US"/>
        </w:rPr>
        <w:t>Another problem that many companies, schools or institutions have already encountered is bandwidth problems.</w:t>
      </w:r>
    </w:p>
    <w:p w14:paraId="508D697C" w14:textId="64E50B84" w:rsidR="004F66AF" w:rsidRPr="00357FD8" w:rsidRDefault="004F66AF" w:rsidP="00357FD8">
      <w:pPr>
        <w:rPr>
          <w:noProof/>
          <w:lang w:val="en-US"/>
        </w:rPr>
      </w:pPr>
      <w:r w:rsidRPr="004F66AF">
        <w:rPr>
          <w:noProof/>
          <w:lang w:val="en-US"/>
        </w:rPr>
        <w:t>My tool allows to solve this problem easily by editing the source code of my tool to change the download sources of the different ISO and to host them locally.</w:t>
      </w:r>
    </w:p>
    <w:p w14:paraId="3B3E716C" w14:textId="77777777" w:rsidR="005F262A" w:rsidRPr="00357FD8" w:rsidRDefault="005F262A" w:rsidP="00BE4C96">
      <w:pPr>
        <w:rPr>
          <w:noProof/>
          <w:lang w:val="en-US"/>
        </w:rPr>
      </w:pPr>
    </w:p>
    <w:sectPr w:rsidR="005F262A" w:rsidRPr="00357FD8" w:rsidSect="00DF3D71">
      <w:footerReference w:type="default" r:id="rId29"/>
      <w:pgSz w:w="11906" w:h="16838" w:code="9"/>
      <w:pgMar w:top="360" w:right="360" w:bottom="360" w:left="3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B8CDE" w14:textId="77777777" w:rsidR="002637D3" w:rsidRDefault="002637D3" w:rsidP="00614DF7">
      <w:pPr>
        <w:spacing w:after="0" w:line="240" w:lineRule="auto"/>
      </w:pPr>
      <w:r>
        <w:separator/>
      </w:r>
    </w:p>
  </w:endnote>
  <w:endnote w:type="continuationSeparator" w:id="0">
    <w:p w14:paraId="5C65D0F2" w14:textId="77777777" w:rsidR="002637D3" w:rsidRDefault="002637D3" w:rsidP="00614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E45CA" w14:textId="1818A1B5" w:rsidR="00DF3D71" w:rsidRDefault="00DF3D71">
    <w:pPr>
      <w:pStyle w:val="Pieddepage"/>
    </w:pPr>
    <w:r>
      <w:rPr>
        <w:noProof/>
        <w:color w:val="4A66AC" w:themeColor="accent1"/>
      </w:rPr>
      <mc:AlternateContent>
        <mc:Choice Requires="wps">
          <w:drawing>
            <wp:anchor distT="0" distB="0" distL="114300" distR="114300" simplePos="0" relativeHeight="251659264" behindDoc="0" locked="0" layoutInCell="1" allowOverlap="1" wp14:anchorId="04004931" wp14:editId="1A048544">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FAF450C"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0e56c3 [1614]" strokeweight="1.25pt">
              <w10:wrap anchorx="page" anchory="page"/>
            </v:rect>
          </w:pict>
        </mc:Fallback>
      </mc:AlternateContent>
    </w:r>
    <w:r>
      <w:rPr>
        <w:color w:val="4A66AC" w:themeColor="accent1"/>
      </w:rPr>
      <w:t xml:space="preserve"> </w:t>
    </w:r>
    <w:r>
      <w:rPr>
        <w:rFonts w:asciiTheme="majorHAnsi" w:eastAsiaTheme="majorEastAsia" w:hAnsiTheme="majorHAnsi" w:cstheme="majorBidi"/>
        <w:color w:val="4A66AC" w:themeColor="accent1"/>
      </w:rPr>
      <w:t xml:space="preserve">p. </w:t>
    </w:r>
    <w:r>
      <w:rPr>
        <w:color w:val="4A66AC" w:themeColor="accent1"/>
      </w:rPr>
      <w:fldChar w:fldCharType="begin"/>
    </w:r>
    <w:r>
      <w:rPr>
        <w:color w:val="4A66AC" w:themeColor="accent1"/>
      </w:rPr>
      <w:instrText>PAGE    \* MERGEFORMAT</w:instrText>
    </w:r>
    <w:r>
      <w:rPr>
        <w:color w:val="4A66AC" w:themeColor="accent1"/>
      </w:rPr>
      <w:fldChar w:fldCharType="separate"/>
    </w:r>
    <w:r>
      <w:rPr>
        <w:rFonts w:asciiTheme="majorHAnsi" w:eastAsiaTheme="majorEastAsia" w:hAnsiTheme="majorHAnsi" w:cstheme="majorBidi"/>
        <w:color w:val="4A66AC" w:themeColor="accent1"/>
      </w:rPr>
      <w:t>2</w:t>
    </w:r>
    <w:r>
      <w:rPr>
        <w:rFonts w:asciiTheme="majorHAnsi" w:eastAsiaTheme="majorEastAsia" w:hAnsiTheme="majorHAnsi" w:cstheme="majorBidi"/>
        <w:color w:val="4A66AC"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0586B" w14:textId="77777777" w:rsidR="002637D3" w:rsidRDefault="002637D3" w:rsidP="00614DF7">
      <w:pPr>
        <w:spacing w:after="0" w:line="240" w:lineRule="auto"/>
      </w:pPr>
      <w:r>
        <w:separator/>
      </w:r>
    </w:p>
  </w:footnote>
  <w:footnote w:type="continuationSeparator" w:id="0">
    <w:p w14:paraId="7A53226A" w14:textId="77777777" w:rsidR="002637D3" w:rsidRDefault="002637D3" w:rsidP="00614D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A17D64"/>
    <w:multiLevelType w:val="hybridMultilevel"/>
    <w:tmpl w:val="D0D03686"/>
    <w:lvl w:ilvl="0" w:tplc="FB9C1B04">
      <w:start w:val="1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EB7B3C"/>
    <w:multiLevelType w:val="hybridMultilevel"/>
    <w:tmpl w:val="C19E3BF8"/>
    <w:lvl w:ilvl="0" w:tplc="601699C0">
      <w:start w:val="16"/>
      <w:numFmt w:val="bullet"/>
      <w:lvlText w:val="-"/>
      <w:lvlJc w:val="left"/>
      <w:pPr>
        <w:ind w:left="720" w:hanging="360"/>
      </w:pPr>
      <w:rPr>
        <w:rFonts w:ascii="Calibri" w:eastAsiaTheme="minorEastAsia" w:hAnsi="Calibri" w:cs="Calibri" w:hint="default"/>
        <w:b/>
        <w:i/>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773BA4"/>
    <w:multiLevelType w:val="hybridMultilevel"/>
    <w:tmpl w:val="DEF03784"/>
    <w:lvl w:ilvl="0" w:tplc="26B08E2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72D190A"/>
    <w:multiLevelType w:val="hybridMultilevel"/>
    <w:tmpl w:val="5AECA4F6"/>
    <w:lvl w:ilvl="0" w:tplc="EEFAA6E0">
      <w:start w:val="1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E07B2C"/>
    <w:multiLevelType w:val="hybridMultilevel"/>
    <w:tmpl w:val="CD0A9D2A"/>
    <w:lvl w:ilvl="0" w:tplc="DD106ABA">
      <w:start w:val="1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C76889"/>
    <w:multiLevelType w:val="hybridMultilevel"/>
    <w:tmpl w:val="17D00028"/>
    <w:lvl w:ilvl="0" w:tplc="8910A046">
      <w:start w:val="16"/>
      <w:numFmt w:val="bullet"/>
      <w:lvlText w:val="-"/>
      <w:lvlJc w:val="left"/>
      <w:pPr>
        <w:ind w:left="720" w:hanging="360"/>
      </w:pPr>
      <w:rPr>
        <w:rFonts w:ascii="Calibri" w:eastAsiaTheme="minorEastAsia" w:hAnsi="Calibri" w:cs="Calibri" w:hint="default"/>
        <w:b/>
        <w:i/>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92917433">
    <w:abstractNumId w:val="2"/>
  </w:num>
  <w:num w:numId="2" w16cid:durableId="105271732">
    <w:abstractNumId w:val="5"/>
  </w:num>
  <w:num w:numId="3" w16cid:durableId="1497264316">
    <w:abstractNumId w:val="1"/>
  </w:num>
  <w:num w:numId="4" w16cid:durableId="1300064452">
    <w:abstractNumId w:val="3"/>
  </w:num>
  <w:num w:numId="5" w16cid:durableId="1362898142">
    <w:abstractNumId w:val="0"/>
  </w:num>
  <w:num w:numId="6" w16cid:durableId="20810541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7B6"/>
    <w:rsid w:val="00002D27"/>
    <w:rsid w:val="00003BA6"/>
    <w:rsid w:val="00006992"/>
    <w:rsid w:val="00006F06"/>
    <w:rsid w:val="00011B47"/>
    <w:rsid w:val="00011B82"/>
    <w:rsid w:val="00012942"/>
    <w:rsid w:val="00016069"/>
    <w:rsid w:val="00016FF4"/>
    <w:rsid w:val="00021253"/>
    <w:rsid w:val="00021551"/>
    <w:rsid w:val="000342A6"/>
    <w:rsid w:val="00035E6C"/>
    <w:rsid w:val="00037BC3"/>
    <w:rsid w:val="00042484"/>
    <w:rsid w:val="00042F43"/>
    <w:rsid w:val="000446D5"/>
    <w:rsid w:val="00045C53"/>
    <w:rsid w:val="000474DC"/>
    <w:rsid w:val="00050841"/>
    <w:rsid w:val="0005131C"/>
    <w:rsid w:val="00051BAE"/>
    <w:rsid w:val="000530D8"/>
    <w:rsid w:val="00055405"/>
    <w:rsid w:val="00056430"/>
    <w:rsid w:val="0006060B"/>
    <w:rsid w:val="00061218"/>
    <w:rsid w:val="000621DE"/>
    <w:rsid w:val="0006236C"/>
    <w:rsid w:val="00065D5A"/>
    <w:rsid w:val="000663F4"/>
    <w:rsid w:val="0006686E"/>
    <w:rsid w:val="000679EA"/>
    <w:rsid w:val="00070854"/>
    <w:rsid w:val="00076321"/>
    <w:rsid w:val="00077B0D"/>
    <w:rsid w:val="00080A72"/>
    <w:rsid w:val="000861AE"/>
    <w:rsid w:val="0008650E"/>
    <w:rsid w:val="00086E53"/>
    <w:rsid w:val="0009038B"/>
    <w:rsid w:val="00091EED"/>
    <w:rsid w:val="0009358B"/>
    <w:rsid w:val="00095363"/>
    <w:rsid w:val="00095651"/>
    <w:rsid w:val="0009783D"/>
    <w:rsid w:val="000A1C13"/>
    <w:rsid w:val="000A2B9D"/>
    <w:rsid w:val="000A434D"/>
    <w:rsid w:val="000A4832"/>
    <w:rsid w:val="000A505E"/>
    <w:rsid w:val="000A5EC9"/>
    <w:rsid w:val="000A70A7"/>
    <w:rsid w:val="000A72DB"/>
    <w:rsid w:val="000A77E5"/>
    <w:rsid w:val="000B1BF2"/>
    <w:rsid w:val="000B2D8D"/>
    <w:rsid w:val="000B47B6"/>
    <w:rsid w:val="000B5080"/>
    <w:rsid w:val="000C0173"/>
    <w:rsid w:val="000C0D7A"/>
    <w:rsid w:val="000C632F"/>
    <w:rsid w:val="000C6C19"/>
    <w:rsid w:val="000C6E57"/>
    <w:rsid w:val="000C706D"/>
    <w:rsid w:val="000C77CE"/>
    <w:rsid w:val="000C7F94"/>
    <w:rsid w:val="000D22DA"/>
    <w:rsid w:val="000D5C1D"/>
    <w:rsid w:val="000E076F"/>
    <w:rsid w:val="000E1490"/>
    <w:rsid w:val="000E2C34"/>
    <w:rsid w:val="000E2D90"/>
    <w:rsid w:val="000F0669"/>
    <w:rsid w:val="000F08CD"/>
    <w:rsid w:val="000F0E56"/>
    <w:rsid w:val="000F3747"/>
    <w:rsid w:val="000F5CD1"/>
    <w:rsid w:val="00100CBA"/>
    <w:rsid w:val="0010204A"/>
    <w:rsid w:val="00102A87"/>
    <w:rsid w:val="0010586D"/>
    <w:rsid w:val="001075AB"/>
    <w:rsid w:val="00107B97"/>
    <w:rsid w:val="00111A51"/>
    <w:rsid w:val="00115D15"/>
    <w:rsid w:val="00117392"/>
    <w:rsid w:val="00117C54"/>
    <w:rsid w:val="00120563"/>
    <w:rsid w:val="001211E3"/>
    <w:rsid w:val="001212A2"/>
    <w:rsid w:val="001221E5"/>
    <w:rsid w:val="00122435"/>
    <w:rsid w:val="001274FB"/>
    <w:rsid w:val="00131F6D"/>
    <w:rsid w:val="00131FF7"/>
    <w:rsid w:val="00132A43"/>
    <w:rsid w:val="001353E5"/>
    <w:rsid w:val="0013559C"/>
    <w:rsid w:val="00137485"/>
    <w:rsid w:val="0013749F"/>
    <w:rsid w:val="0013764E"/>
    <w:rsid w:val="00137DB2"/>
    <w:rsid w:val="0014079D"/>
    <w:rsid w:val="00142252"/>
    <w:rsid w:val="00143B7A"/>
    <w:rsid w:val="0014671B"/>
    <w:rsid w:val="00147231"/>
    <w:rsid w:val="001475B1"/>
    <w:rsid w:val="00147D01"/>
    <w:rsid w:val="001519FE"/>
    <w:rsid w:val="00152080"/>
    <w:rsid w:val="00152473"/>
    <w:rsid w:val="00152743"/>
    <w:rsid w:val="001528A7"/>
    <w:rsid w:val="001536FD"/>
    <w:rsid w:val="001554B6"/>
    <w:rsid w:val="00155E4B"/>
    <w:rsid w:val="001562E2"/>
    <w:rsid w:val="001608F2"/>
    <w:rsid w:val="001629F1"/>
    <w:rsid w:val="00167490"/>
    <w:rsid w:val="001707C5"/>
    <w:rsid w:val="001711B8"/>
    <w:rsid w:val="00173BE5"/>
    <w:rsid w:val="0017577D"/>
    <w:rsid w:val="00176265"/>
    <w:rsid w:val="00177D9D"/>
    <w:rsid w:val="00180614"/>
    <w:rsid w:val="00180755"/>
    <w:rsid w:val="00190651"/>
    <w:rsid w:val="0019109D"/>
    <w:rsid w:val="0019190A"/>
    <w:rsid w:val="00191A65"/>
    <w:rsid w:val="00193F7B"/>
    <w:rsid w:val="001945B1"/>
    <w:rsid w:val="00195874"/>
    <w:rsid w:val="001A1AFC"/>
    <w:rsid w:val="001A2FC8"/>
    <w:rsid w:val="001A7493"/>
    <w:rsid w:val="001B0504"/>
    <w:rsid w:val="001B06EF"/>
    <w:rsid w:val="001B2632"/>
    <w:rsid w:val="001B35CC"/>
    <w:rsid w:val="001B7243"/>
    <w:rsid w:val="001C0E55"/>
    <w:rsid w:val="001C20A3"/>
    <w:rsid w:val="001C67DA"/>
    <w:rsid w:val="001D01A4"/>
    <w:rsid w:val="001D0AE4"/>
    <w:rsid w:val="001D2E72"/>
    <w:rsid w:val="001D372D"/>
    <w:rsid w:val="001D3D48"/>
    <w:rsid w:val="001D62DC"/>
    <w:rsid w:val="001D7D77"/>
    <w:rsid w:val="001E16AB"/>
    <w:rsid w:val="001E6257"/>
    <w:rsid w:val="001E70CE"/>
    <w:rsid w:val="001E7E29"/>
    <w:rsid w:val="001F1C15"/>
    <w:rsid w:val="001F1D08"/>
    <w:rsid w:val="001F3304"/>
    <w:rsid w:val="001F4548"/>
    <w:rsid w:val="001F4A0A"/>
    <w:rsid w:val="001F6D11"/>
    <w:rsid w:val="001F70B8"/>
    <w:rsid w:val="001F7DC6"/>
    <w:rsid w:val="0020078B"/>
    <w:rsid w:val="00200FCE"/>
    <w:rsid w:val="00203C22"/>
    <w:rsid w:val="00205A8E"/>
    <w:rsid w:val="0020656E"/>
    <w:rsid w:val="002065F6"/>
    <w:rsid w:val="002104D5"/>
    <w:rsid w:val="00210A8D"/>
    <w:rsid w:val="00210D16"/>
    <w:rsid w:val="00213596"/>
    <w:rsid w:val="00215BB0"/>
    <w:rsid w:val="00221646"/>
    <w:rsid w:val="00222A2C"/>
    <w:rsid w:val="00225E48"/>
    <w:rsid w:val="00225F50"/>
    <w:rsid w:val="00226223"/>
    <w:rsid w:val="00227BB7"/>
    <w:rsid w:val="00227EC4"/>
    <w:rsid w:val="0023384A"/>
    <w:rsid w:val="00234799"/>
    <w:rsid w:val="00234FDD"/>
    <w:rsid w:val="00237C12"/>
    <w:rsid w:val="002422D3"/>
    <w:rsid w:val="002437AE"/>
    <w:rsid w:val="00243A0F"/>
    <w:rsid w:val="00243E10"/>
    <w:rsid w:val="002449C5"/>
    <w:rsid w:val="00246081"/>
    <w:rsid w:val="002468CB"/>
    <w:rsid w:val="00247DC4"/>
    <w:rsid w:val="002533CF"/>
    <w:rsid w:val="00253585"/>
    <w:rsid w:val="00253709"/>
    <w:rsid w:val="002539A0"/>
    <w:rsid w:val="00261454"/>
    <w:rsid w:val="00261AEF"/>
    <w:rsid w:val="00262DA1"/>
    <w:rsid w:val="00262F17"/>
    <w:rsid w:val="002637D3"/>
    <w:rsid w:val="00265F31"/>
    <w:rsid w:val="0026785F"/>
    <w:rsid w:val="00267D8F"/>
    <w:rsid w:val="0027119C"/>
    <w:rsid w:val="00273BD8"/>
    <w:rsid w:val="00273E47"/>
    <w:rsid w:val="00274607"/>
    <w:rsid w:val="00275D29"/>
    <w:rsid w:val="0028133F"/>
    <w:rsid w:val="00282309"/>
    <w:rsid w:val="00283719"/>
    <w:rsid w:val="00285E02"/>
    <w:rsid w:val="00286277"/>
    <w:rsid w:val="00287673"/>
    <w:rsid w:val="002901CC"/>
    <w:rsid w:val="002920FA"/>
    <w:rsid w:val="00294082"/>
    <w:rsid w:val="0029434F"/>
    <w:rsid w:val="002A1005"/>
    <w:rsid w:val="002A5A85"/>
    <w:rsid w:val="002B069C"/>
    <w:rsid w:val="002B53C0"/>
    <w:rsid w:val="002B65C3"/>
    <w:rsid w:val="002B6EDC"/>
    <w:rsid w:val="002B7A69"/>
    <w:rsid w:val="002C4040"/>
    <w:rsid w:val="002C44F5"/>
    <w:rsid w:val="002C4C2E"/>
    <w:rsid w:val="002C590E"/>
    <w:rsid w:val="002C70A8"/>
    <w:rsid w:val="002D040D"/>
    <w:rsid w:val="002D04A9"/>
    <w:rsid w:val="002D16F2"/>
    <w:rsid w:val="002D231D"/>
    <w:rsid w:val="002D38CF"/>
    <w:rsid w:val="002D5B28"/>
    <w:rsid w:val="002D5B45"/>
    <w:rsid w:val="002E0632"/>
    <w:rsid w:val="002E4C90"/>
    <w:rsid w:val="002E5247"/>
    <w:rsid w:val="002E654F"/>
    <w:rsid w:val="002F1F2A"/>
    <w:rsid w:val="002F25FC"/>
    <w:rsid w:val="002F2F0B"/>
    <w:rsid w:val="002F509E"/>
    <w:rsid w:val="002F6BC9"/>
    <w:rsid w:val="002F7EA8"/>
    <w:rsid w:val="0030024F"/>
    <w:rsid w:val="00300739"/>
    <w:rsid w:val="00302451"/>
    <w:rsid w:val="00304BB3"/>
    <w:rsid w:val="00306669"/>
    <w:rsid w:val="00307A0A"/>
    <w:rsid w:val="00307BD4"/>
    <w:rsid w:val="00311895"/>
    <w:rsid w:val="00312B1F"/>
    <w:rsid w:val="003140C2"/>
    <w:rsid w:val="00325C5D"/>
    <w:rsid w:val="003268DE"/>
    <w:rsid w:val="003300D4"/>
    <w:rsid w:val="00330283"/>
    <w:rsid w:val="00332C3E"/>
    <w:rsid w:val="00333375"/>
    <w:rsid w:val="00333D65"/>
    <w:rsid w:val="00334B69"/>
    <w:rsid w:val="00335607"/>
    <w:rsid w:val="00337606"/>
    <w:rsid w:val="003407AB"/>
    <w:rsid w:val="00341EA1"/>
    <w:rsid w:val="00342E74"/>
    <w:rsid w:val="00343241"/>
    <w:rsid w:val="00345F89"/>
    <w:rsid w:val="00346A93"/>
    <w:rsid w:val="00347BEF"/>
    <w:rsid w:val="00350610"/>
    <w:rsid w:val="00351119"/>
    <w:rsid w:val="003525E4"/>
    <w:rsid w:val="00354CE2"/>
    <w:rsid w:val="0035546B"/>
    <w:rsid w:val="00355E9F"/>
    <w:rsid w:val="0035660C"/>
    <w:rsid w:val="00356C50"/>
    <w:rsid w:val="0035720E"/>
    <w:rsid w:val="00357FD8"/>
    <w:rsid w:val="00360188"/>
    <w:rsid w:val="0036410A"/>
    <w:rsid w:val="00364F2A"/>
    <w:rsid w:val="003661B4"/>
    <w:rsid w:val="00366ED9"/>
    <w:rsid w:val="003740D2"/>
    <w:rsid w:val="00377CE6"/>
    <w:rsid w:val="00380F25"/>
    <w:rsid w:val="0038111B"/>
    <w:rsid w:val="00381A5A"/>
    <w:rsid w:val="00382A30"/>
    <w:rsid w:val="003839ED"/>
    <w:rsid w:val="00385914"/>
    <w:rsid w:val="0038604F"/>
    <w:rsid w:val="003874D1"/>
    <w:rsid w:val="00392497"/>
    <w:rsid w:val="003948C4"/>
    <w:rsid w:val="003A1811"/>
    <w:rsid w:val="003B0B62"/>
    <w:rsid w:val="003B0BCA"/>
    <w:rsid w:val="003B2656"/>
    <w:rsid w:val="003B53BB"/>
    <w:rsid w:val="003B5931"/>
    <w:rsid w:val="003B624D"/>
    <w:rsid w:val="003B6C06"/>
    <w:rsid w:val="003B7A65"/>
    <w:rsid w:val="003C0A63"/>
    <w:rsid w:val="003C1404"/>
    <w:rsid w:val="003C2AAE"/>
    <w:rsid w:val="003C63F5"/>
    <w:rsid w:val="003C68CA"/>
    <w:rsid w:val="003C7379"/>
    <w:rsid w:val="003C7F73"/>
    <w:rsid w:val="003D2AD3"/>
    <w:rsid w:val="003D3924"/>
    <w:rsid w:val="003D403E"/>
    <w:rsid w:val="003D44EB"/>
    <w:rsid w:val="003D589B"/>
    <w:rsid w:val="003E073E"/>
    <w:rsid w:val="003E3262"/>
    <w:rsid w:val="003E3BB0"/>
    <w:rsid w:val="003E595A"/>
    <w:rsid w:val="003E59CD"/>
    <w:rsid w:val="003E6347"/>
    <w:rsid w:val="003E63CB"/>
    <w:rsid w:val="003F0591"/>
    <w:rsid w:val="003F1D4B"/>
    <w:rsid w:val="003F2569"/>
    <w:rsid w:val="003F342C"/>
    <w:rsid w:val="003F416B"/>
    <w:rsid w:val="003F536B"/>
    <w:rsid w:val="003F6539"/>
    <w:rsid w:val="003F6FCD"/>
    <w:rsid w:val="00400845"/>
    <w:rsid w:val="00401532"/>
    <w:rsid w:val="00406520"/>
    <w:rsid w:val="0040751C"/>
    <w:rsid w:val="0040755D"/>
    <w:rsid w:val="00411B65"/>
    <w:rsid w:val="00412D31"/>
    <w:rsid w:val="00412DAC"/>
    <w:rsid w:val="00413593"/>
    <w:rsid w:val="004136A4"/>
    <w:rsid w:val="00414413"/>
    <w:rsid w:val="00414CA3"/>
    <w:rsid w:val="00414E5A"/>
    <w:rsid w:val="004159D5"/>
    <w:rsid w:val="0041666F"/>
    <w:rsid w:val="00416A0D"/>
    <w:rsid w:val="00416BBF"/>
    <w:rsid w:val="00417DBF"/>
    <w:rsid w:val="004200DA"/>
    <w:rsid w:val="00421466"/>
    <w:rsid w:val="004225A9"/>
    <w:rsid w:val="00424A85"/>
    <w:rsid w:val="004250E8"/>
    <w:rsid w:val="00425CF7"/>
    <w:rsid w:val="004267DC"/>
    <w:rsid w:val="00427BA3"/>
    <w:rsid w:val="00431661"/>
    <w:rsid w:val="00432DDA"/>
    <w:rsid w:val="004330D3"/>
    <w:rsid w:val="004333AC"/>
    <w:rsid w:val="0043605D"/>
    <w:rsid w:val="004362C6"/>
    <w:rsid w:val="00440495"/>
    <w:rsid w:val="0044165A"/>
    <w:rsid w:val="00445573"/>
    <w:rsid w:val="00445A73"/>
    <w:rsid w:val="00447664"/>
    <w:rsid w:val="00450F1C"/>
    <w:rsid w:val="00453EEB"/>
    <w:rsid w:val="004566A9"/>
    <w:rsid w:val="00456DB5"/>
    <w:rsid w:val="00460F8D"/>
    <w:rsid w:val="004612AA"/>
    <w:rsid w:val="004621E2"/>
    <w:rsid w:val="00464490"/>
    <w:rsid w:val="00464BB8"/>
    <w:rsid w:val="00471559"/>
    <w:rsid w:val="0047239E"/>
    <w:rsid w:val="004735D8"/>
    <w:rsid w:val="00474A4D"/>
    <w:rsid w:val="004755B2"/>
    <w:rsid w:val="00475AC1"/>
    <w:rsid w:val="004762C4"/>
    <w:rsid w:val="00482801"/>
    <w:rsid w:val="004848BE"/>
    <w:rsid w:val="0049443E"/>
    <w:rsid w:val="00494E88"/>
    <w:rsid w:val="004958EC"/>
    <w:rsid w:val="00495AD3"/>
    <w:rsid w:val="00496472"/>
    <w:rsid w:val="00497E26"/>
    <w:rsid w:val="004A051B"/>
    <w:rsid w:val="004A3ACF"/>
    <w:rsid w:val="004A67DC"/>
    <w:rsid w:val="004B3A8D"/>
    <w:rsid w:val="004B56D0"/>
    <w:rsid w:val="004B5830"/>
    <w:rsid w:val="004C1163"/>
    <w:rsid w:val="004C2759"/>
    <w:rsid w:val="004C27FB"/>
    <w:rsid w:val="004C2BE8"/>
    <w:rsid w:val="004C3B0C"/>
    <w:rsid w:val="004D0580"/>
    <w:rsid w:val="004D273A"/>
    <w:rsid w:val="004D5180"/>
    <w:rsid w:val="004D5624"/>
    <w:rsid w:val="004D5E60"/>
    <w:rsid w:val="004E019A"/>
    <w:rsid w:val="004E1D0F"/>
    <w:rsid w:val="004E632E"/>
    <w:rsid w:val="004E6F14"/>
    <w:rsid w:val="004F0085"/>
    <w:rsid w:val="004F00DE"/>
    <w:rsid w:val="004F0BDF"/>
    <w:rsid w:val="004F1B88"/>
    <w:rsid w:val="004F4CC9"/>
    <w:rsid w:val="004F66AF"/>
    <w:rsid w:val="005005FD"/>
    <w:rsid w:val="00503F99"/>
    <w:rsid w:val="005048BC"/>
    <w:rsid w:val="00505109"/>
    <w:rsid w:val="005060E7"/>
    <w:rsid w:val="00514A7A"/>
    <w:rsid w:val="005158BA"/>
    <w:rsid w:val="0051766F"/>
    <w:rsid w:val="0051786C"/>
    <w:rsid w:val="005178E2"/>
    <w:rsid w:val="0052195D"/>
    <w:rsid w:val="00523AB5"/>
    <w:rsid w:val="00530BAE"/>
    <w:rsid w:val="00531D7E"/>
    <w:rsid w:val="00535C73"/>
    <w:rsid w:val="005376D4"/>
    <w:rsid w:val="00540112"/>
    <w:rsid w:val="00542CA3"/>
    <w:rsid w:val="00546F70"/>
    <w:rsid w:val="00550BEA"/>
    <w:rsid w:val="00551042"/>
    <w:rsid w:val="00551D1C"/>
    <w:rsid w:val="00551D22"/>
    <w:rsid w:val="0055655D"/>
    <w:rsid w:val="00557C62"/>
    <w:rsid w:val="00563D4C"/>
    <w:rsid w:val="00564341"/>
    <w:rsid w:val="0056650F"/>
    <w:rsid w:val="005671C1"/>
    <w:rsid w:val="00570FB5"/>
    <w:rsid w:val="00571D5A"/>
    <w:rsid w:val="00571FDC"/>
    <w:rsid w:val="00572E6B"/>
    <w:rsid w:val="00573961"/>
    <w:rsid w:val="00575C67"/>
    <w:rsid w:val="00575CA7"/>
    <w:rsid w:val="00576BDB"/>
    <w:rsid w:val="00576F16"/>
    <w:rsid w:val="00577186"/>
    <w:rsid w:val="00582A4C"/>
    <w:rsid w:val="00582A54"/>
    <w:rsid w:val="00587F8E"/>
    <w:rsid w:val="00590E36"/>
    <w:rsid w:val="0059110F"/>
    <w:rsid w:val="0059187E"/>
    <w:rsid w:val="00592AA9"/>
    <w:rsid w:val="0059398F"/>
    <w:rsid w:val="00596075"/>
    <w:rsid w:val="00596FC1"/>
    <w:rsid w:val="005A03EF"/>
    <w:rsid w:val="005A1FC5"/>
    <w:rsid w:val="005A2AE6"/>
    <w:rsid w:val="005A4122"/>
    <w:rsid w:val="005A49F4"/>
    <w:rsid w:val="005A784F"/>
    <w:rsid w:val="005B0133"/>
    <w:rsid w:val="005B1C08"/>
    <w:rsid w:val="005B6003"/>
    <w:rsid w:val="005B64BB"/>
    <w:rsid w:val="005C1947"/>
    <w:rsid w:val="005C1D3D"/>
    <w:rsid w:val="005C24E5"/>
    <w:rsid w:val="005C28BB"/>
    <w:rsid w:val="005C2C40"/>
    <w:rsid w:val="005C6006"/>
    <w:rsid w:val="005D0608"/>
    <w:rsid w:val="005D2795"/>
    <w:rsid w:val="005D3706"/>
    <w:rsid w:val="005D3F6C"/>
    <w:rsid w:val="005E088B"/>
    <w:rsid w:val="005E11BA"/>
    <w:rsid w:val="005E34E0"/>
    <w:rsid w:val="005E36D5"/>
    <w:rsid w:val="005E38E7"/>
    <w:rsid w:val="005E3DB3"/>
    <w:rsid w:val="005E4AB5"/>
    <w:rsid w:val="005E50EB"/>
    <w:rsid w:val="005E6EEA"/>
    <w:rsid w:val="005E745B"/>
    <w:rsid w:val="005F2540"/>
    <w:rsid w:val="005F262A"/>
    <w:rsid w:val="00600B36"/>
    <w:rsid w:val="00600F1E"/>
    <w:rsid w:val="0060310D"/>
    <w:rsid w:val="00603645"/>
    <w:rsid w:val="0060433C"/>
    <w:rsid w:val="00604C0F"/>
    <w:rsid w:val="00606480"/>
    <w:rsid w:val="00606BF7"/>
    <w:rsid w:val="00614DF7"/>
    <w:rsid w:val="00616443"/>
    <w:rsid w:val="006171AD"/>
    <w:rsid w:val="0062123A"/>
    <w:rsid w:val="00621555"/>
    <w:rsid w:val="00621D04"/>
    <w:rsid w:val="006225D6"/>
    <w:rsid w:val="00624F40"/>
    <w:rsid w:val="00630BCC"/>
    <w:rsid w:val="00630F55"/>
    <w:rsid w:val="00632BD6"/>
    <w:rsid w:val="00632E75"/>
    <w:rsid w:val="00633105"/>
    <w:rsid w:val="00633A5C"/>
    <w:rsid w:val="00634BEF"/>
    <w:rsid w:val="00636442"/>
    <w:rsid w:val="006368F8"/>
    <w:rsid w:val="00637212"/>
    <w:rsid w:val="00642101"/>
    <w:rsid w:val="0064582E"/>
    <w:rsid w:val="00645B24"/>
    <w:rsid w:val="00646E75"/>
    <w:rsid w:val="00650A5B"/>
    <w:rsid w:val="00652B63"/>
    <w:rsid w:val="006557D9"/>
    <w:rsid w:val="00657052"/>
    <w:rsid w:val="0065723F"/>
    <w:rsid w:val="00657B2B"/>
    <w:rsid w:val="00662C56"/>
    <w:rsid w:val="00662DB3"/>
    <w:rsid w:val="00663E6D"/>
    <w:rsid w:val="00666999"/>
    <w:rsid w:val="00666CA6"/>
    <w:rsid w:val="006671C5"/>
    <w:rsid w:val="006674E0"/>
    <w:rsid w:val="00670240"/>
    <w:rsid w:val="0067079B"/>
    <w:rsid w:val="00674777"/>
    <w:rsid w:val="00675D2B"/>
    <w:rsid w:val="0067636E"/>
    <w:rsid w:val="00682EC8"/>
    <w:rsid w:val="00685BC1"/>
    <w:rsid w:val="00692CCE"/>
    <w:rsid w:val="00696DCD"/>
    <w:rsid w:val="006A08CF"/>
    <w:rsid w:val="006A0E93"/>
    <w:rsid w:val="006A19F9"/>
    <w:rsid w:val="006A1BF7"/>
    <w:rsid w:val="006A42B2"/>
    <w:rsid w:val="006A5B54"/>
    <w:rsid w:val="006B0308"/>
    <w:rsid w:val="006B5786"/>
    <w:rsid w:val="006B6F4C"/>
    <w:rsid w:val="006B6F66"/>
    <w:rsid w:val="006C130F"/>
    <w:rsid w:val="006C17F2"/>
    <w:rsid w:val="006C423B"/>
    <w:rsid w:val="006C4E8C"/>
    <w:rsid w:val="006C4FD4"/>
    <w:rsid w:val="006C6A1D"/>
    <w:rsid w:val="006D0823"/>
    <w:rsid w:val="006D2210"/>
    <w:rsid w:val="006D29F7"/>
    <w:rsid w:val="006D40B1"/>
    <w:rsid w:val="006D4D10"/>
    <w:rsid w:val="006D6D86"/>
    <w:rsid w:val="006D742B"/>
    <w:rsid w:val="006E160C"/>
    <w:rsid w:val="006E3AD5"/>
    <w:rsid w:val="006E3EF1"/>
    <w:rsid w:val="006E3FF2"/>
    <w:rsid w:val="006E60D4"/>
    <w:rsid w:val="006E6226"/>
    <w:rsid w:val="006E65C1"/>
    <w:rsid w:val="006E77F5"/>
    <w:rsid w:val="006F21F1"/>
    <w:rsid w:val="006F379E"/>
    <w:rsid w:val="006F4530"/>
    <w:rsid w:val="006F65BD"/>
    <w:rsid w:val="00701199"/>
    <w:rsid w:val="0070236D"/>
    <w:rsid w:val="0070291B"/>
    <w:rsid w:val="00703E3E"/>
    <w:rsid w:val="0070494E"/>
    <w:rsid w:val="00705DD0"/>
    <w:rsid w:val="00706D27"/>
    <w:rsid w:val="00710E0A"/>
    <w:rsid w:val="00712B23"/>
    <w:rsid w:val="00713DB6"/>
    <w:rsid w:val="00715635"/>
    <w:rsid w:val="00715B4C"/>
    <w:rsid w:val="00716100"/>
    <w:rsid w:val="00716FE9"/>
    <w:rsid w:val="007176A3"/>
    <w:rsid w:val="00717C93"/>
    <w:rsid w:val="00717FB5"/>
    <w:rsid w:val="007207C8"/>
    <w:rsid w:val="00720D00"/>
    <w:rsid w:val="00721D5D"/>
    <w:rsid w:val="00722E16"/>
    <w:rsid w:val="00725928"/>
    <w:rsid w:val="0072629F"/>
    <w:rsid w:val="00730F6B"/>
    <w:rsid w:val="007323BD"/>
    <w:rsid w:val="007323E1"/>
    <w:rsid w:val="00741C87"/>
    <w:rsid w:val="00743FFF"/>
    <w:rsid w:val="00744730"/>
    <w:rsid w:val="007461CA"/>
    <w:rsid w:val="007462C6"/>
    <w:rsid w:val="00746B21"/>
    <w:rsid w:val="007516E9"/>
    <w:rsid w:val="00752052"/>
    <w:rsid w:val="007546A8"/>
    <w:rsid w:val="00755232"/>
    <w:rsid w:val="00756700"/>
    <w:rsid w:val="00757853"/>
    <w:rsid w:val="00762365"/>
    <w:rsid w:val="007633EF"/>
    <w:rsid w:val="00763C92"/>
    <w:rsid w:val="0076467D"/>
    <w:rsid w:val="007711AC"/>
    <w:rsid w:val="0077358D"/>
    <w:rsid w:val="00774432"/>
    <w:rsid w:val="0077481A"/>
    <w:rsid w:val="007778A6"/>
    <w:rsid w:val="0078082A"/>
    <w:rsid w:val="00784B08"/>
    <w:rsid w:val="00791D3F"/>
    <w:rsid w:val="00792811"/>
    <w:rsid w:val="00792BD7"/>
    <w:rsid w:val="0079499F"/>
    <w:rsid w:val="00796B79"/>
    <w:rsid w:val="007A1884"/>
    <w:rsid w:val="007A3159"/>
    <w:rsid w:val="007A3DB9"/>
    <w:rsid w:val="007A51A5"/>
    <w:rsid w:val="007B00BC"/>
    <w:rsid w:val="007B2A95"/>
    <w:rsid w:val="007B39DF"/>
    <w:rsid w:val="007B3B6E"/>
    <w:rsid w:val="007B6F99"/>
    <w:rsid w:val="007C0928"/>
    <w:rsid w:val="007C0DEE"/>
    <w:rsid w:val="007C2DBD"/>
    <w:rsid w:val="007C369C"/>
    <w:rsid w:val="007C5C96"/>
    <w:rsid w:val="007C7FE8"/>
    <w:rsid w:val="007D044B"/>
    <w:rsid w:val="007D05C2"/>
    <w:rsid w:val="007D22CC"/>
    <w:rsid w:val="007D22E4"/>
    <w:rsid w:val="007D3852"/>
    <w:rsid w:val="007D5156"/>
    <w:rsid w:val="007D68F6"/>
    <w:rsid w:val="007D7AF1"/>
    <w:rsid w:val="007D7F71"/>
    <w:rsid w:val="007E0349"/>
    <w:rsid w:val="007E10DB"/>
    <w:rsid w:val="007E436F"/>
    <w:rsid w:val="007E4CAC"/>
    <w:rsid w:val="007E4EF2"/>
    <w:rsid w:val="007E6513"/>
    <w:rsid w:val="007F06ED"/>
    <w:rsid w:val="007F1CEF"/>
    <w:rsid w:val="007F3AC1"/>
    <w:rsid w:val="007F4B90"/>
    <w:rsid w:val="007F719A"/>
    <w:rsid w:val="007F73E8"/>
    <w:rsid w:val="007F7906"/>
    <w:rsid w:val="00800598"/>
    <w:rsid w:val="00801869"/>
    <w:rsid w:val="008020EE"/>
    <w:rsid w:val="008021CC"/>
    <w:rsid w:val="00803E1E"/>
    <w:rsid w:val="00804ED8"/>
    <w:rsid w:val="0081124A"/>
    <w:rsid w:val="00814E67"/>
    <w:rsid w:val="00815D26"/>
    <w:rsid w:val="0081642B"/>
    <w:rsid w:val="00816B34"/>
    <w:rsid w:val="0082023F"/>
    <w:rsid w:val="00820C5F"/>
    <w:rsid w:val="008264F5"/>
    <w:rsid w:val="00830875"/>
    <w:rsid w:val="008316DB"/>
    <w:rsid w:val="00832562"/>
    <w:rsid w:val="0083404A"/>
    <w:rsid w:val="00836507"/>
    <w:rsid w:val="008368E1"/>
    <w:rsid w:val="0083768B"/>
    <w:rsid w:val="00837871"/>
    <w:rsid w:val="00842AB7"/>
    <w:rsid w:val="00847DF1"/>
    <w:rsid w:val="00852EE0"/>
    <w:rsid w:val="008550F5"/>
    <w:rsid w:val="00856BC8"/>
    <w:rsid w:val="0085755E"/>
    <w:rsid w:val="00860CA3"/>
    <w:rsid w:val="008611C1"/>
    <w:rsid w:val="00862498"/>
    <w:rsid w:val="00863FB1"/>
    <w:rsid w:val="008672B8"/>
    <w:rsid w:val="00867E63"/>
    <w:rsid w:val="008740C8"/>
    <w:rsid w:val="00875467"/>
    <w:rsid w:val="0087553A"/>
    <w:rsid w:val="00875ABF"/>
    <w:rsid w:val="008847C8"/>
    <w:rsid w:val="008860CB"/>
    <w:rsid w:val="008864EE"/>
    <w:rsid w:val="00886648"/>
    <w:rsid w:val="00886989"/>
    <w:rsid w:val="008874BD"/>
    <w:rsid w:val="0089084E"/>
    <w:rsid w:val="008911C6"/>
    <w:rsid w:val="00892F18"/>
    <w:rsid w:val="00894BB1"/>
    <w:rsid w:val="00894DDD"/>
    <w:rsid w:val="008972C8"/>
    <w:rsid w:val="008A10E5"/>
    <w:rsid w:val="008A1DA0"/>
    <w:rsid w:val="008A39C0"/>
    <w:rsid w:val="008A6506"/>
    <w:rsid w:val="008A7788"/>
    <w:rsid w:val="008A7B51"/>
    <w:rsid w:val="008B0A42"/>
    <w:rsid w:val="008B2909"/>
    <w:rsid w:val="008B3177"/>
    <w:rsid w:val="008B4650"/>
    <w:rsid w:val="008B49D8"/>
    <w:rsid w:val="008B5934"/>
    <w:rsid w:val="008B5CDE"/>
    <w:rsid w:val="008C0915"/>
    <w:rsid w:val="008C11AB"/>
    <w:rsid w:val="008C5304"/>
    <w:rsid w:val="008C54C0"/>
    <w:rsid w:val="008C75DE"/>
    <w:rsid w:val="008C79DE"/>
    <w:rsid w:val="008D0185"/>
    <w:rsid w:val="008D2D28"/>
    <w:rsid w:val="008D4CCF"/>
    <w:rsid w:val="008D5490"/>
    <w:rsid w:val="008D622B"/>
    <w:rsid w:val="008D660E"/>
    <w:rsid w:val="008E01F8"/>
    <w:rsid w:val="008E0207"/>
    <w:rsid w:val="008E4EB4"/>
    <w:rsid w:val="008E644E"/>
    <w:rsid w:val="008E65C0"/>
    <w:rsid w:val="008F0133"/>
    <w:rsid w:val="008F0B25"/>
    <w:rsid w:val="008F2244"/>
    <w:rsid w:val="008F58E1"/>
    <w:rsid w:val="008F7A3C"/>
    <w:rsid w:val="008F7AC1"/>
    <w:rsid w:val="009014A9"/>
    <w:rsid w:val="009068D9"/>
    <w:rsid w:val="00906F18"/>
    <w:rsid w:val="00907316"/>
    <w:rsid w:val="009140B4"/>
    <w:rsid w:val="009142B2"/>
    <w:rsid w:val="009145F1"/>
    <w:rsid w:val="00916709"/>
    <w:rsid w:val="0091697C"/>
    <w:rsid w:val="00921043"/>
    <w:rsid w:val="00921FDB"/>
    <w:rsid w:val="00924A70"/>
    <w:rsid w:val="0092570E"/>
    <w:rsid w:val="0092595E"/>
    <w:rsid w:val="009271B2"/>
    <w:rsid w:val="00931212"/>
    <w:rsid w:val="00931FB5"/>
    <w:rsid w:val="00932DD5"/>
    <w:rsid w:val="009362FE"/>
    <w:rsid w:val="00937332"/>
    <w:rsid w:val="009378B1"/>
    <w:rsid w:val="00940AC8"/>
    <w:rsid w:val="00943269"/>
    <w:rsid w:val="00943FE5"/>
    <w:rsid w:val="0095155E"/>
    <w:rsid w:val="00953182"/>
    <w:rsid w:val="0096083B"/>
    <w:rsid w:val="00961002"/>
    <w:rsid w:val="00962347"/>
    <w:rsid w:val="00963530"/>
    <w:rsid w:val="00964C69"/>
    <w:rsid w:val="00964F57"/>
    <w:rsid w:val="009665EF"/>
    <w:rsid w:val="00967963"/>
    <w:rsid w:val="00970B8E"/>
    <w:rsid w:val="00973684"/>
    <w:rsid w:val="00973826"/>
    <w:rsid w:val="00974785"/>
    <w:rsid w:val="0097652F"/>
    <w:rsid w:val="00977570"/>
    <w:rsid w:val="009866FB"/>
    <w:rsid w:val="00990CBA"/>
    <w:rsid w:val="00991987"/>
    <w:rsid w:val="0099208F"/>
    <w:rsid w:val="00996354"/>
    <w:rsid w:val="00996406"/>
    <w:rsid w:val="009968E6"/>
    <w:rsid w:val="009A1F82"/>
    <w:rsid w:val="009A2EA2"/>
    <w:rsid w:val="009A2F55"/>
    <w:rsid w:val="009A2FE7"/>
    <w:rsid w:val="009A58DF"/>
    <w:rsid w:val="009A5BDE"/>
    <w:rsid w:val="009A647B"/>
    <w:rsid w:val="009A7262"/>
    <w:rsid w:val="009B06D1"/>
    <w:rsid w:val="009B4030"/>
    <w:rsid w:val="009B40F1"/>
    <w:rsid w:val="009B4F05"/>
    <w:rsid w:val="009B630C"/>
    <w:rsid w:val="009B6681"/>
    <w:rsid w:val="009C0A05"/>
    <w:rsid w:val="009C4BAD"/>
    <w:rsid w:val="009D15D8"/>
    <w:rsid w:val="009D42E2"/>
    <w:rsid w:val="009D5240"/>
    <w:rsid w:val="009D6034"/>
    <w:rsid w:val="009D7CAB"/>
    <w:rsid w:val="009E39D0"/>
    <w:rsid w:val="009E52FF"/>
    <w:rsid w:val="009F003E"/>
    <w:rsid w:val="009F3812"/>
    <w:rsid w:val="009F71A0"/>
    <w:rsid w:val="00A01FE3"/>
    <w:rsid w:val="00A01FE5"/>
    <w:rsid w:val="00A02881"/>
    <w:rsid w:val="00A03128"/>
    <w:rsid w:val="00A03640"/>
    <w:rsid w:val="00A03FE7"/>
    <w:rsid w:val="00A06962"/>
    <w:rsid w:val="00A115B4"/>
    <w:rsid w:val="00A11E4D"/>
    <w:rsid w:val="00A14897"/>
    <w:rsid w:val="00A14901"/>
    <w:rsid w:val="00A16112"/>
    <w:rsid w:val="00A166C6"/>
    <w:rsid w:val="00A2011E"/>
    <w:rsid w:val="00A211EF"/>
    <w:rsid w:val="00A2142E"/>
    <w:rsid w:val="00A24138"/>
    <w:rsid w:val="00A24BEC"/>
    <w:rsid w:val="00A30A81"/>
    <w:rsid w:val="00A32F92"/>
    <w:rsid w:val="00A34E58"/>
    <w:rsid w:val="00A367AA"/>
    <w:rsid w:val="00A36A0E"/>
    <w:rsid w:val="00A3702A"/>
    <w:rsid w:val="00A406CE"/>
    <w:rsid w:val="00A4776D"/>
    <w:rsid w:val="00A47AF8"/>
    <w:rsid w:val="00A47DDF"/>
    <w:rsid w:val="00A50A6C"/>
    <w:rsid w:val="00A50BCD"/>
    <w:rsid w:val="00A5159A"/>
    <w:rsid w:val="00A51D18"/>
    <w:rsid w:val="00A53AE4"/>
    <w:rsid w:val="00A54591"/>
    <w:rsid w:val="00A56681"/>
    <w:rsid w:val="00A5732B"/>
    <w:rsid w:val="00A579F7"/>
    <w:rsid w:val="00A60CB4"/>
    <w:rsid w:val="00A615EB"/>
    <w:rsid w:val="00A61AE1"/>
    <w:rsid w:val="00A62229"/>
    <w:rsid w:val="00A62656"/>
    <w:rsid w:val="00A62BCA"/>
    <w:rsid w:val="00A63661"/>
    <w:rsid w:val="00A64484"/>
    <w:rsid w:val="00A64B78"/>
    <w:rsid w:val="00A656D3"/>
    <w:rsid w:val="00A662B2"/>
    <w:rsid w:val="00A67394"/>
    <w:rsid w:val="00A70070"/>
    <w:rsid w:val="00A72584"/>
    <w:rsid w:val="00A73AA7"/>
    <w:rsid w:val="00A7443B"/>
    <w:rsid w:val="00A74C63"/>
    <w:rsid w:val="00A754D2"/>
    <w:rsid w:val="00A7753E"/>
    <w:rsid w:val="00A77600"/>
    <w:rsid w:val="00A77979"/>
    <w:rsid w:val="00A802E8"/>
    <w:rsid w:val="00A84543"/>
    <w:rsid w:val="00A8608D"/>
    <w:rsid w:val="00A86F0A"/>
    <w:rsid w:val="00A87718"/>
    <w:rsid w:val="00A90339"/>
    <w:rsid w:val="00A90524"/>
    <w:rsid w:val="00A91447"/>
    <w:rsid w:val="00A91986"/>
    <w:rsid w:val="00A96C61"/>
    <w:rsid w:val="00AA050D"/>
    <w:rsid w:val="00AA0EC3"/>
    <w:rsid w:val="00AA2C17"/>
    <w:rsid w:val="00AA4D01"/>
    <w:rsid w:val="00AA66D4"/>
    <w:rsid w:val="00AB2E80"/>
    <w:rsid w:val="00AB30EC"/>
    <w:rsid w:val="00AB35A1"/>
    <w:rsid w:val="00AB5746"/>
    <w:rsid w:val="00AB5D36"/>
    <w:rsid w:val="00AB66E7"/>
    <w:rsid w:val="00AB6B4C"/>
    <w:rsid w:val="00AC20B1"/>
    <w:rsid w:val="00AC24ED"/>
    <w:rsid w:val="00AC32F7"/>
    <w:rsid w:val="00AC396E"/>
    <w:rsid w:val="00AC633F"/>
    <w:rsid w:val="00AC6615"/>
    <w:rsid w:val="00AC7DCC"/>
    <w:rsid w:val="00AD05D3"/>
    <w:rsid w:val="00AD0A1A"/>
    <w:rsid w:val="00AD195B"/>
    <w:rsid w:val="00AD325E"/>
    <w:rsid w:val="00AD5990"/>
    <w:rsid w:val="00AD75B8"/>
    <w:rsid w:val="00AE0CE6"/>
    <w:rsid w:val="00AE38DA"/>
    <w:rsid w:val="00AF01AE"/>
    <w:rsid w:val="00AF099A"/>
    <w:rsid w:val="00AF0C58"/>
    <w:rsid w:val="00AF0DD4"/>
    <w:rsid w:val="00AF19EC"/>
    <w:rsid w:val="00AF1D67"/>
    <w:rsid w:val="00AF245D"/>
    <w:rsid w:val="00AF24F2"/>
    <w:rsid w:val="00AF410F"/>
    <w:rsid w:val="00AF5431"/>
    <w:rsid w:val="00AF5D76"/>
    <w:rsid w:val="00AF6CBE"/>
    <w:rsid w:val="00AF6FF3"/>
    <w:rsid w:val="00B00423"/>
    <w:rsid w:val="00B0538C"/>
    <w:rsid w:val="00B1621B"/>
    <w:rsid w:val="00B17CE0"/>
    <w:rsid w:val="00B30364"/>
    <w:rsid w:val="00B32ABE"/>
    <w:rsid w:val="00B33977"/>
    <w:rsid w:val="00B34D2B"/>
    <w:rsid w:val="00B34E91"/>
    <w:rsid w:val="00B3593D"/>
    <w:rsid w:val="00B36091"/>
    <w:rsid w:val="00B37DEA"/>
    <w:rsid w:val="00B40689"/>
    <w:rsid w:val="00B478EF"/>
    <w:rsid w:val="00B540F4"/>
    <w:rsid w:val="00B542FD"/>
    <w:rsid w:val="00B550D5"/>
    <w:rsid w:val="00B60F7D"/>
    <w:rsid w:val="00B63A4D"/>
    <w:rsid w:val="00B6628B"/>
    <w:rsid w:val="00B669E4"/>
    <w:rsid w:val="00B71805"/>
    <w:rsid w:val="00B72B22"/>
    <w:rsid w:val="00B72D25"/>
    <w:rsid w:val="00B74808"/>
    <w:rsid w:val="00B752B6"/>
    <w:rsid w:val="00B75C98"/>
    <w:rsid w:val="00B80776"/>
    <w:rsid w:val="00B80A71"/>
    <w:rsid w:val="00B80DAC"/>
    <w:rsid w:val="00B812E8"/>
    <w:rsid w:val="00B813F1"/>
    <w:rsid w:val="00B81CC5"/>
    <w:rsid w:val="00B83F10"/>
    <w:rsid w:val="00B8570B"/>
    <w:rsid w:val="00B857B1"/>
    <w:rsid w:val="00B8594C"/>
    <w:rsid w:val="00B859D1"/>
    <w:rsid w:val="00B861CF"/>
    <w:rsid w:val="00B8621E"/>
    <w:rsid w:val="00B8722E"/>
    <w:rsid w:val="00B90278"/>
    <w:rsid w:val="00B92687"/>
    <w:rsid w:val="00B9302F"/>
    <w:rsid w:val="00B9692F"/>
    <w:rsid w:val="00B9752B"/>
    <w:rsid w:val="00BA21EF"/>
    <w:rsid w:val="00BA3B11"/>
    <w:rsid w:val="00BA44BC"/>
    <w:rsid w:val="00BA5047"/>
    <w:rsid w:val="00BA5ACC"/>
    <w:rsid w:val="00BA6656"/>
    <w:rsid w:val="00BB0A17"/>
    <w:rsid w:val="00BB0C66"/>
    <w:rsid w:val="00BB13C8"/>
    <w:rsid w:val="00BB1BE3"/>
    <w:rsid w:val="00BB27A4"/>
    <w:rsid w:val="00BB470E"/>
    <w:rsid w:val="00BB4CC8"/>
    <w:rsid w:val="00BB7E19"/>
    <w:rsid w:val="00BC085A"/>
    <w:rsid w:val="00BC1B21"/>
    <w:rsid w:val="00BC2423"/>
    <w:rsid w:val="00BC69D0"/>
    <w:rsid w:val="00BC7AC2"/>
    <w:rsid w:val="00BD056D"/>
    <w:rsid w:val="00BD40D9"/>
    <w:rsid w:val="00BD4B6A"/>
    <w:rsid w:val="00BE1390"/>
    <w:rsid w:val="00BE31D0"/>
    <w:rsid w:val="00BE4C96"/>
    <w:rsid w:val="00BE5293"/>
    <w:rsid w:val="00BE74DF"/>
    <w:rsid w:val="00BE79FC"/>
    <w:rsid w:val="00BF0150"/>
    <w:rsid w:val="00BF08E6"/>
    <w:rsid w:val="00BF3C73"/>
    <w:rsid w:val="00BF627A"/>
    <w:rsid w:val="00C038B7"/>
    <w:rsid w:val="00C05A75"/>
    <w:rsid w:val="00C06DFF"/>
    <w:rsid w:val="00C1015D"/>
    <w:rsid w:val="00C11723"/>
    <w:rsid w:val="00C20495"/>
    <w:rsid w:val="00C242D8"/>
    <w:rsid w:val="00C253CD"/>
    <w:rsid w:val="00C27836"/>
    <w:rsid w:val="00C32BB6"/>
    <w:rsid w:val="00C33017"/>
    <w:rsid w:val="00C333C3"/>
    <w:rsid w:val="00C3444E"/>
    <w:rsid w:val="00C34AB6"/>
    <w:rsid w:val="00C351AA"/>
    <w:rsid w:val="00C35513"/>
    <w:rsid w:val="00C3562A"/>
    <w:rsid w:val="00C36D8A"/>
    <w:rsid w:val="00C36F65"/>
    <w:rsid w:val="00C42EFA"/>
    <w:rsid w:val="00C46966"/>
    <w:rsid w:val="00C47CE9"/>
    <w:rsid w:val="00C51549"/>
    <w:rsid w:val="00C54180"/>
    <w:rsid w:val="00C57ABF"/>
    <w:rsid w:val="00C57F54"/>
    <w:rsid w:val="00C60071"/>
    <w:rsid w:val="00C62C10"/>
    <w:rsid w:val="00C63FFB"/>
    <w:rsid w:val="00C6465A"/>
    <w:rsid w:val="00C708AB"/>
    <w:rsid w:val="00C70B83"/>
    <w:rsid w:val="00C70B9E"/>
    <w:rsid w:val="00C70FD3"/>
    <w:rsid w:val="00C72B97"/>
    <w:rsid w:val="00C731FE"/>
    <w:rsid w:val="00C82538"/>
    <w:rsid w:val="00C835CB"/>
    <w:rsid w:val="00C84E9C"/>
    <w:rsid w:val="00C850D9"/>
    <w:rsid w:val="00C86578"/>
    <w:rsid w:val="00C87BC1"/>
    <w:rsid w:val="00C87C19"/>
    <w:rsid w:val="00C91565"/>
    <w:rsid w:val="00C93234"/>
    <w:rsid w:val="00C93DAA"/>
    <w:rsid w:val="00C94386"/>
    <w:rsid w:val="00C94B3E"/>
    <w:rsid w:val="00C9504C"/>
    <w:rsid w:val="00C971A8"/>
    <w:rsid w:val="00CA049B"/>
    <w:rsid w:val="00CA20BB"/>
    <w:rsid w:val="00CA2B23"/>
    <w:rsid w:val="00CA36FE"/>
    <w:rsid w:val="00CA4AA3"/>
    <w:rsid w:val="00CB2335"/>
    <w:rsid w:val="00CB3C35"/>
    <w:rsid w:val="00CB5216"/>
    <w:rsid w:val="00CB7502"/>
    <w:rsid w:val="00CC01B8"/>
    <w:rsid w:val="00CC21BA"/>
    <w:rsid w:val="00CC4906"/>
    <w:rsid w:val="00CD3B04"/>
    <w:rsid w:val="00CD40E9"/>
    <w:rsid w:val="00CD4517"/>
    <w:rsid w:val="00CD5137"/>
    <w:rsid w:val="00CD558B"/>
    <w:rsid w:val="00CE0F93"/>
    <w:rsid w:val="00CE1BDA"/>
    <w:rsid w:val="00CE340A"/>
    <w:rsid w:val="00CE357C"/>
    <w:rsid w:val="00CE4CDC"/>
    <w:rsid w:val="00CE64B2"/>
    <w:rsid w:val="00CE6FF8"/>
    <w:rsid w:val="00CE79E3"/>
    <w:rsid w:val="00CF0194"/>
    <w:rsid w:val="00CF07B5"/>
    <w:rsid w:val="00CF3257"/>
    <w:rsid w:val="00CF4EFC"/>
    <w:rsid w:val="00CF73C1"/>
    <w:rsid w:val="00D00B3D"/>
    <w:rsid w:val="00D00DC9"/>
    <w:rsid w:val="00D00DCE"/>
    <w:rsid w:val="00D01189"/>
    <w:rsid w:val="00D0236A"/>
    <w:rsid w:val="00D04D41"/>
    <w:rsid w:val="00D0749D"/>
    <w:rsid w:val="00D10887"/>
    <w:rsid w:val="00D114CB"/>
    <w:rsid w:val="00D11F7A"/>
    <w:rsid w:val="00D1341E"/>
    <w:rsid w:val="00D13C3D"/>
    <w:rsid w:val="00D14753"/>
    <w:rsid w:val="00D17541"/>
    <w:rsid w:val="00D27B00"/>
    <w:rsid w:val="00D34359"/>
    <w:rsid w:val="00D344E8"/>
    <w:rsid w:val="00D34C95"/>
    <w:rsid w:val="00D35EA9"/>
    <w:rsid w:val="00D36653"/>
    <w:rsid w:val="00D3675A"/>
    <w:rsid w:val="00D40276"/>
    <w:rsid w:val="00D404A9"/>
    <w:rsid w:val="00D40696"/>
    <w:rsid w:val="00D40BEE"/>
    <w:rsid w:val="00D43893"/>
    <w:rsid w:val="00D51767"/>
    <w:rsid w:val="00D52952"/>
    <w:rsid w:val="00D547E6"/>
    <w:rsid w:val="00D55419"/>
    <w:rsid w:val="00D626D7"/>
    <w:rsid w:val="00D63FF7"/>
    <w:rsid w:val="00D64E2D"/>
    <w:rsid w:val="00D654C2"/>
    <w:rsid w:val="00D6781A"/>
    <w:rsid w:val="00D67C73"/>
    <w:rsid w:val="00D7178F"/>
    <w:rsid w:val="00D7199E"/>
    <w:rsid w:val="00D74B44"/>
    <w:rsid w:val="00D75160"/>
    <w:rsid w:val="00D7788F"/>
    <w:rsid w:val="00D80BA4"/>
    <w:rsid w:val="00D8137D"/>
    <w:rsid w:val="00D85239"/>
    <w:rsid w:val="00D86129"/>
    <w:rsid w:val="00D86532"/>
    <w:rsid w:val="00D872E3"/>
    <w:rsid w:val="00D87FA5"/>
    <w:rsid w:val="00D90543"/>
    <w:rsid w:val="00D90F0A"/>
    <w:rsid w:val="00D91665"/>
    <w:rsid w:val="00D924B3"/>
    <w:rsid w:val="00D944C8"/>
    <w:rsid w:val="00D951BB"/>
    <w:rsid w:val="00D95BE0"/>
    <w:rsid w:val="00D96A24"/>
    <w:rsid w:val="00DA0E39"/>
    <w:rsid w:val="00DA19B6"/>
    <w:rsid w:val="00DA33CA"/>
    <w:rsid w:val="00DA48F3"/>
    <w:rsid w:val="00DA6C64"/>
    <w:rsid w:val="00DB0655"/>
    <w:rsid w:val="00DB07B6"/>
    <w:rsid w:val="00DB2C00"/>
    <w:rsid w:val="00DB6561"/>
    <w:rsid w:val="00DB73CE"/>
    <w:rsid w:val="00DC1417"/>
    <w:rsid w:val="00DC3D06"/>
    <w:rsid w:val="00DC5AE7"/>
    <w:rsid w:val="00DC6A43"/>
    <w:rsid w:val="00DC7558"/>
    <w:rsid w:val="00DD144F"/>
    <w:rsid w:val="00DD3C79"/>
    <w:rsid w:val="00DD4092"/>
    <w:rsid w:val="00DD40D8"/>
    <w:rsid w:val="00DD5458"/>
    <w:rsid w:val="00DD61C2"/>
    <w:rsid w:val="00DD7181"/>
    <w:rsid w:val="00DE0F65"/>
    <w:rsid w:val="00DE1610"/>
    <w:rsid w:val="00DE2D35"/>
    <w:rsid w:val="00DE2F14"/>
    <w:rsid w:val="00DE429C"/>
    <w:rsid w:val="00DE4A9C"/>
    <w:rsid w:val="00DE51B7"/>
    <w:rsid w:val="00DE6BFA"/>
    <w:rsid w:val="00DE789C"/>
    <w:rsid w:val="00DE7DDB"/>
    <w:rsid w:val="00DF3D71"/>
    <w:rsid w:val="00DF3E95"/>
    <w:rsid w:val="00DF5E8F"/>
    <w:rsid w:val="00DF6143"/>
    <w:rsid w:val="00DF7053"/>
    <w:rsid w:val="00E00617"/>
    <w:rsid w:val="00E00F17"/>
    <w:rsid w:val="00E04628"/>
    <w:rsid w:val="00E07D30"/>
    <w:rsid w:val="00E129ED"/>
    <w:rsid w:val="00E152BF"/>
    <w:rsid w:val="00E155E2"/>
    <w:rsid w:val="00E169A0"/>
    <w:rsid w:val="00E208E8"/>
    <w:rsid w:val="00E211CC"/>
    <w:rsid w:val="00E22E78"/>
    <w:rsid w:val="00E22ED0"/>
    <w:rsid w:val="00E24F79"/>
    <w:rsid w:val="00E25584"/>
    <w:rsid w:val="00E26245"/>
    <w:rsid w:val="00E31E2C"/>
    <w:rsid w:val="00E32063"/>
    <w:rsid w:val="00E32346"/>
    <w:rsid w:val="00E33B9A"/>
    <w:rsid w:val="00E34419"/>
    <w:rsid w:val="00E3617E"/>
    <w:rsid w:val="00E36F20"/>
    <w:rsid w:val="00E37F13"/>
    <w:rsid w:val="00E40D1F"/>
    <w:rsid w:val="00E42C08"/>
    <w:rsid w:val="00E42DCC"/>
    <w:rsid w:val="00E44BFC"/>
    <w:rsid w:val="00E44FC6"/>
    <w:rsid w:val="00E454B9"/>
    <w:rsid w:val="00E465C7"/>
    <w:rsid w:val="00E518E2"/>
    <w:rsid w:val="00E51BC8"/>
    <w:rsid w:val="00E51FE8"/>
    <w:rsid w:val="00E53525"/>
    <w:rsid w:val="00E542F8"/>
    <w:rsid w:val="00E55D74"/>
    <w:rsid w:val="00E563FA"/>
    <w:rsid w:val="00E56B90"/>
    <w:rsid w:val="00E574BA"/>
    <w:rsid w:val="00E60EFB"/>
    <w:rsid w:val="00E614F0"/>
    <w:rsid w:val="00E644CD"/>
    <w:rsid w:val="00E6466F"/>
    <w:rsid w:val="00E65647"/>
    <w:rsid w:val="00E66B25"/>
    <w:rsid w:val="00E67D76"/>
    <w:rsid w:val="00E7240E"/>
    <w:rsid w:val="00E7308C"/>
    <w:rsid w:val="00E73866"/>
    <w:rsid w:val="00E7512B"/>
    <w:rsid w:val="00E758A1"/>
    <w:rsid w:val="00E76B2C"/>
    <w:rsid w:val="00E822E3"/>
    <w:rsid w:val="00E8230C"/>
    <w:rsid w:val="00E82A57"/>
    <w:rsid w:val="00E84989"/>
    <w:rsid w:val="00E913E0"/>
    <w:rsid w:val="00E9458F"/>
    <w:rsid w:val="00E94B17"/>
    <w:rsid w:val="00EA0C40"/>
    <w:rsid w:val="00EA2C46"/>
    <w:rsid w:val="00EA3A12"/>
    <w:rsid w:val="00EA74B0"/>
    <w:rsid w:val="00EB545F"/>
    <w:rsid w:val="00EB6463"/>
    <w:rsid w:val="00EB6EB5"/>
    <w:rsid w:val="00EC2673"/>
    <w:rsid w:val="00EC2E63"/>
    <w:rsid w:val="00EC35B7"/>
    <w:rsid w:val="00EC377E"/>
    <w:rsid w:val="00EC71D4"/>
    <w:rsid w:val="00ED1CA8"/>
    <w:rsid w:val="00ED2DC6"/>
    <w:rsid w:val="00ED30D1"/>
    <w:rsid w:val="00ED387E"/>
    <w:rsid w:val="00ED3AD8"/>
    <w:rsid w:val="00EE0C29"/>
    <w:rsid w:val="00EE1A42"/>
    <w:rsid w:val="00EE7900"/>
    <w:rsid w:val="00EE7E86"/>
    <w:rsid w:val="00EF076F"/>
    <w:rsid w:val="00EF15B5"/>
    <w:rsid w:val="00EF275F"/>
    <w:rsid w:val="00EF311B"/>
    <w:rsid w:val="00EF3759"/>
    <w:rsid w:val="00EF5346"/>
    <w:rsid w:val="00EF5C52"/>
    <w:rsid w:val="00EF5F70"/>
    <w:rsid w:val="00EF7E6C"/>
    <w:rsid w:val="00F001F5"/>
    <w:rsid w:val="00F00EFA"/>
    <w:rsid w:val="00F03F8E"/>
    <w:rsid w:val="00F06042"/>
    <w:rsid w:val="00F06876"/>
    <w:rsid w:val="00F101F2"/>
    <w:rsid w:val="00F12FAB"/>
    <w:rsid w:val="00F149E5"/>
    <w:rsid w:val="00F16549"/>
    <w:rsid w:val="00F20358"/>
    <w:rsid w:val="00F22B95"/>
    <w:rsid w:val="00F2334F"/>
    <w:rsid w:val="00F236C0"/>
    <w:rsid w:val="00F25308"/>
    <w:rsid w:val="00F34322"/>
    <w:rsid w:val="00F3472A"/>
    <w:rsid w:val="00F36DC4"/>
    <w:rsid w:val="00F37498"/>
    <w:rsid w:val="00F41603"/>
    <w:rsid w:val="00F419F4"/>
    <w:rsid w:val="00F42DA3"/>
    <w:rsid w:val="00F42ECA"/>
    <w:rsid w:val="00F43FB9"/>
    <w:rsid w:val="00F45F73"/>
    <w:rsid w:val="00F46565"/>
    <w:rsid w:val="00F517EE"/>
    <w:rsid w:val="00F524C8"/>
    <w:rsid w:val="00F53205"/>
    <w:rsid w:val="00F541F9"/>
    <w:rsid w:val="00F570F8"/>
    <w:rsid w:val="00F600AF"/>
    <w:rsid w:val="00F61C9C"/>
    <w:rsid w:val="00F6270E"/>
    <w:rsid w:val="00F63A9F"/>
    <w:rsid w:val="00F65154"/>
    <w:rsid w:val="00F667B6"/>
    <w:rsid w:val="00F6770A"/>
    <w:rsid w:val="00F67BAD"/>
    <w:rsid w:val="00F70C8D"/>
    <w:rsid w:val="00F71A9A"/>
    <w:rsid w:val="00F72B21"/>
    <w:rsid w:val="00F755C2"/>
    <w:rsid w:val="00F759B8"/>
    <w:rsid w:val="00F76999"/>
    <w:rsid w:val="00F77E05"/>
    <w:rsid w:val="00F8163F"/>
    <w:rsid w:val="00F81EE0"/>
    <w:rsid w:val="00F820AC"/>
    <w:rsid w:val="00F83F22"/>
    <w:rsid w:val="00F853CE"/>
    <w:rsid w:val="00F8600C"/>
    <w:rsid w:val="00F86647"/>
    <w:rsid w:val="00F87D30"/>
    <w:rsid w:val="00F90898"/>
    <w:rsid w:val="00F92EED"/>
    <w:rsid w:val="00F9344D"/>
    <w:rsid w:val="00F95968"/>
    <w:rsid w:val="00F9650E"/>
    <w:rsid w:val="00FA5A46"/>
    <w:rsid w:val="00FB0AD5"/>
    <w:rsid w:val="00FB19B7"/>
    <w:rsid w:val="00FB1ACC"/>
    <w:rsid w:val="00FB1E84"/>
    <w:rsid w:val="00FB2143"/>
    <w:rsid w:val="00FB28A6"/>
    <w:rsid w:val="00FB4856"/>
    <w:rsid w:val="00FB5752"/>
    <w:rsid w:val="00FB6D97"/>
    <w:rsid w:val="00FC4DA5"/>
    <w:rsid w:val="00FC7635"/>
    <w:rsid w:val="00FC77A5"/>
    <w:rsid w:val="00FC78A0"/>
    <w:rsid w:val="00FC7F37"/>
    <w:rsid w:val="00FD061C"/>
    <w:rsid w:val="00FD0E2B"/>
    <w:rsid w:val="00FD1369"/>
    <w:rsid w:val="00FD2352"/>
    <w:rsid w:val="00FD4C73"/>
    <w:rsid w:val="00FD61C1"/>
    <w:rsid w:val="00FD77AA"/>
    <w:rsid w:val="00FE03BC"/>
    <w:rsid w:val="00FE11AA"/>
    <w:rsid w:val="00FE2E19"/>
    <w:rsid w:val="00FE4F64"/>
    <w:rsid w:val="00FE5FE1"/>
    <w:rsid w:val="00FE7FCB"/>
    <w:rsid w:val="00FF067B"/>
    <w:rsid w:val="00FF0AEF"/>
    <w:rsid w:val="00FF1690"/>
    <w:rsid w:val="00FF2646"/>
    <w:rsid w:val="00FF3027"/>
    <w:rsid w:val="00FF3124"/>
    <w:rsid w:val="00FF4560"/>
    <w:rsid w:val="00FF5E77"/>
    <w:rsid w:val="00FF791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05A77"/>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381A5A"/>
  </w:style>
  <w:style w:type="paragraph" w:styleId="Titre1">
    <w:name w:val="heading 1"/>
    <w:basedOn w:val="Normal"/>
    <w:next w:val="Normal"/>
    <w:link w:val="Titre1Car"/>
    <w:uiPriority w:val="9"/>
    <w:qFormat/>
    <w:rsid w:val="000A70A7"/>
    <w:pPr>
      <w:spacing w:after="140" w:line="240" w:lineRule="auto"/>
      <w:jc w:val="left"/>
      <w:outlineLvl w:val="0"/>
    </w:pPr>
    <w:rPr>
      <w:rFonts w:asciiTheme="majorHAnsi" w:hAnsiTheme="majorHAnsi"/>
      <w:b/>
      <w:caps/>
      <w:color w:val="000000" w:themeColor="text1"/>
      <w:spacing w:val="10"/>
      <w:sz w:val="44"/>
      <w:szCs w:val="40"/>
    </w:rPr>
  </w:style>
  <w:style w:type="paragraph" w:styleId="Titre2">
    <w:name w:val="heading 2"/>
    <w:basedOn w:val="Normal"/>
    <w:next w:val="Normal"/>
    <w:link w:val="Titre2Car"/>
    <w:uiPriority w:val="9"/>
    <w:unhideWhenUsed/>
    <w:qFormat/>
    <w:rsid w:val="003E3262"/>
    <w:pPr>
      <w:outlineLvl w:val="1"/>
    </w:pPr>
    <w:rPr>
      <w:caps/>
      <w:color w:val="629DD1" w:themeColor="accent2"/>
      <w:sz w:val="22"/>
    </w:rPr>
  </w:style>
  <w:style w:type="paragraph" w:styleId="Titre3">
    <w:name w:val="heading 3"/>
    <w:basedOn w:val="Normal"/>
    <w:next w:val="Normal"/>
    <w:link w:val="Titre3Car"/>
    <w:uiPriority w:val="9"/>
    <w:semiHidden/>
    <w:qFormat/>
    <w:rsid w:val="00C62C10"/>
    <w:pPr>
      <w:spacing w:after="0"/>
      <w:jc w:val="left"/>
      <w:outlineLvl w:val="2"/>
    </w:pPr>
    <w:rPr>
      <w:smallCaps/>
      <w:spacing w:val="5"/>
      <w:sz w:val="24"/>
      <w:szCs w:val="24"/>
    </w:rPr>
  </w:style>
  <w:style w:type="paragraph" w:styleId="Titre4">
    <w:name w:val="heading 4"/>
    <w:basedOn w:val="Normal"/>
    <w:next w:val="Normal"/>
    <w:link w:val="Titre4Car"/>
    <w:uiPriority w:val="9"/>
    <w:semiHidden/>
    <w:qFormat/>
    <w:rsid w:val="00C62C10"/>
    <w:pPr>
      <w:spacing w:before="240" w:after="0"/>
      <w:jc w:val="left"/>
      <w:outlineLvl w:val="3"/>
    </w:pPr>
    <w:rPr>
      <w:smallCaps/>
      <w:spacing w:val="10"/>
      <w:sz w:val="22"/>
      <w:szCs w:val="22"/>
    </w:rPr>
  </w:style>
  <w:style w:type="paragraph" w:styleId="Titre5">
    <w:name w:val="heading 5"/>
    <w:basedOn w:val="Normal"/>
    <w:next w:val="Normal"/>
    <w:link w:val="Titre5Car"/>
    <w:uiPriority w:val="9"/>
    <w:semiHidden/>
    <w:qFormat/>
    <w:rsid w:val="00C62C10"/>
    <w:pPr>
      <w:spacing w:before="200" w:after="0"/>
      <w:jc w:val="left"/>
      <w:outlineLvl w:val="4"/>
    </w:pPr>
    <w:rPr>
      <w:smallCaps/>
      <w:color w:val="3476B1" w:themeColor="accent2" w:themeShade="BF"/>
      <w:spacing w:val="10"/>
      <w:sz w:val="22"/>
      <w:szCs w:val="26"/>
    </w:rPr>
  </w:style>
  <w:style w:type="paragraph" w:styleId="Titre6">
    <w:name w:val="heading 6"/>
    <w:basedOn w:val="Normal"/>
    <w:next w:val="Normal"/>
    <w:link w:val="Titre6Car"/>
    <w:uiPriority w:val="9"/>
    <w:semiHidden/>
    <w:qFormat/>
    <w:rsid w:val="00C62C10"/>
    <w:pPr>
      <w:spacing w:after="0"/>
      <w:jc w:val="left"/>
      <w:outlineLvl w:val="5"/>
    </w:pPr>
    <w:rPr>
      <w:smallCaps/>
      <w:color w:val="629DD1" w:themeColor="accent2"/>
      <w:spacing w:val="5"/>
      <w:sz w:val="22"/>
    </w:rPr>
  </w:style>
  <w:style w:type="paragraph" w:styleId="Titre7">
    <w:name w:val="heading 7"/>
    <w:basedOn w:val="Normal"/>
    <w:next w:val="Normal"/>
    <w:link w:val="Titre7Car"/>
    <w:uiPriority w:val="9"/>
    <w:semiHidden/>
    <w:qFormat/>
    <w:rsid w:val="00C62C10"/>
    <w:pPr>
      <w:spacing w:after="0"/>
      <w:jc w:val="left"/>
      <w:outlineLvl w:val="6"/>
    </w:pPr>
    <w:rPr>
      <w:b/>
      <w:smallCaps/>
      <w:color w:val="629DD1" w:themeColor="accent2"/>
      <w:spacing w:val="10"/>
    </w:rPr>
  </w:style>
  <w:style w:type="paragraph" w:styleId="Titre8">
    <w:name w:val="heading 8"/>
    <w:basedOn w:val="Normal"/>
    <w:next w:val="Normal"/>
    <w:link w:val="Titre8Car"/>
    <w:uiPriority w:val="9"/>
    <w:semiHidden/>
    <w:qFormat/>
    <w:rsid w:val="00C62C10"/>
    <w:pPr>
      <w:spacing w:after="0"/>
      <w:jc w:val="left"/>
      <w:outlineLvl w:val="7"/>
    </w:pPr>
    <w:rPr>
      <w:b/>
      <w:i/>
      <w:smallCaps/>
      <w:color w:val="3476B1" w:themeColor="accent2" w:themeShade="BF"/>
    </w:rPr>
  </w:style>
  <w:style w:type="paragraph" w:styleId="Titre9">
    <w:name w:val="heading 9"/>
    <w:basedOn w:val="Normal"/>
    <w:next w:val="Normal"/>
    <w:link w:val="Titre9Car"/>
    <w:uiPriority w:val="9"/>
    <w:semiHidden/>
    <w:qFormat/>
    <w:rsid w:val="00C62C10"/>
    <w:pPr>
      <w:spacing w:after="0"/>
      <w:jc w:val="left"/>
      <w:outlineLvl w:val="8"/>
    </w:pPr>
    <w:rPr>
      <w:b/>
      <w:i/>
      <w:smallCaps/>
      <w:color w:val="224E76"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
    <w:semiHidden/>
    <w:rsid w:val="00381A5A"/>
    <w:rPr>
      <w:smallCaps/>
      <w:spacing w:val="10"/>
      <w:sz w:val="22"/>
      <w:szCs w:val="22"/>
    </w:rPr>
  </w:style>
  <w:style w:type="character" w:customStyle="1" w:styleId="Titre5Car">
    <w:name w:val="Titre 5 Car"/>
    <w:basedOn w:val="Policepardfaut"/>
    <w:link w:val="Titre5"/>
    <w:uiPriority w:val="9"/>
    <w:semiHidden/>
    <w:rsid w:val="00381A5A"/>
    <w:rPr>
      <w:smallCaps/>
      <w:color w:val="3476B1" w:themeColor="accent2" w:themeShade="BF"/>
      <w:spacing w:val="10"/>
      <w:sz w:val="22"/>
      <w:szCs w:val="26"/>
    </w:rPr>
  </w:style>
  <w:style w:type="character" w:customStyle="1" w:styleId="Titre1Car">
    <w:name w:val="Titre 1 Car"/>
    <w:basedOn w:val="Policepardfaut"/>
    <w:link w:val="Titre1"/>
    <w:uiPriority w:val="9"/>
    <w:rsid w:val="000A70A7"/>
    <w:rPr>
      <w:rFonts w:asciiTheme="majorHAnsi" w:hAnsiTheme="majorHAnsi"/>
      <w:b/>
      <w:caps/>
      <w:color w:val="000000" w:themeColor="text1"/>
      <w:spacing w:val="10"/>
      <w:sz w:val="44"/>
      <w:szCs w:val="40"/>
    </w:rPr>
  </w:style>
  <w:style w:type="character" w:customStyle="1" w:styleId="Titre2Car">
    <w:name w:val="Titre 2 Car"/>
    <w:basedOn w:val="Policepardfaut"/>
    <w:link w:val="Titre2"/>
    <w:uiPriority w:val="9"/>
    <w:rsid w:val="003E3262"/>
    <w:rPr>
      <w:caps/>
      <w:color w:val="629DD1" w:themeColor="accent2"/>
      <w:sz w:val="22"/>
    </w:rPr>
  </w:style>
  <w:style w:type="character" w:customStyle="1" w:styleId="Titre3Car">
    <w:name w:val="Titre 3 Car"/>
    <w:basedOn w:val="Policepardfaut"/>
    <w:link w:val="Titre3"/>
    <w:uiPriority w:val="9"/>
    <w:semiHidden/>
    <w:rsid w:val="00381A5A"/>
    <w:rPr>
      <w:smallCaps/>
      <w:spacing w:val="5"/>
      <w:sz w:val="24"/>
      <w:szCs w:val="24"/>
    </w:rPr>
  </w:style>
  <w:style w:type="character" w:customStyle="1" w:styleId="Titre6Car">
    <w:name w:val="Titre 6 Car"/>
    <w:basedOn w:val="Policepardfaut"/>
    <w:link w:val="Titre6"/>
    <w:uiPriority w:val="9"/>
    <w:semiHidden/>
    <w:rsid w:val="00381A5A"/>
    <w:rPr>
      <w:smallCaps/>
      <w:color w:val="629DD1" w:themeColor="accent2"/>
      <w:spacing w:val="5"/>
      <w:sz w:val="22"/>
    </w:rPr>
  </w:style>
  <w:style w:type="character" w:customStyle="1" w:styleId="Titre7Car">
    <w:name w:val="Titre 7 Car"/>
    <w:basedOn w:val="Policepardfaut"/>
    <w:link w:val="Titre7"/>
    <w:uiPriority w:val="9"/>
    <w:semiHidden/>
    <w:rsid w:val="00381A5A"/>
    <w:rPr>
      <w:b/>
      <w:smallCaps/>
      <w:color w:val="629DD1" w:themeColor="accent2"/>
      <w:spacing w:val="10"/>
    </w:rPr>
  </w:style>
  <w:style w:type="character" w:customStyle="1" w:styleId="Titre8Car">
    <w:name w:val="Titre 8 Car"/>
    <w:basedOn w:val="Policepardfaut"/>
    <w:link w:val="Titre8"/>
    <w:uiPriority w:val="9"/>
    <w:semiHidden/>
    <w:rsid w:val="00381A5A"/>
    <w:rPr>
      <w:b/>
      <w:i/>
      <w:smallCaps/>
      <w:color w:val="3476B1" w:themeColor="accent2" w:themeShade="BF"/>
    </w:rPr>
  </w:style>
  <w:style w:type="character" w:customStyle="1" w:styleId="Titre9Car">
    <w:name w:val="Titre 9 Car"/>
    <w:basedOn w:val="Policepardfaut"/>
    <w:link w:val="Titre9"/>
    <w:uiPriority w:val="9"/>
    <w:semiHidden/>
    <w:rsid w:val="00381A5A"/>
    <w:rPr>
      <w:b/>
      <w:i/>
      <w:smallCaps/>
      <w:color w:val="224E76" w:themeColor="accent2" w:themeShade="7F"/>
    </w:rPr>
  </w:style>
  <w:style w:type="paragraph" w:styleId="Lgende">
    <w:name w:val="caption"/>
    <w:basedOn w:val="Normal"/>
    <w:next w:val="Normal"/>
    <w:uiPriority w:val="35"/>
    <w:semiHidden/>
    <w:unhideWhenUsed/>
    <w:qFormat/>
    <w:rsid w:val="00C62C10"/>
    <w:rPr>
      <w:b/>
      <w:bCs/>
      <w:caps/>
      <w:sz w:val="16"/>
      <w:szCs w:val="18"/>
    </w:rPr>
  </w:style>
  <w:style w:type="paragraph" w:styleId="Titre">
    <w:name w:val="Title"/>
    <w:basedOn w:val="Normal"/>
    <w:next w:val="Normal"/>
    <w:link w:val="TitreCar"/>
    <w:uiPriority w:val="10"/>
    <w:qFormat/>
    <w:rsid w:val="0065723F"/>
    <w:pPr>
      <w:spacing w:after="0" w:line="240" w:lineRule="auto"/>
      <w:jc w:val="left"/>
    </w:pPr>
    <w:rPr>
      <w:rFonts w:ascii="Calibri" w:hAnsi="Calibri" w:cstheme="majorHAnsi"/>
      <w:b/>
      <w:sz w:val="56"/>
    </w:rPr>
  </w:style>
  <w:style w:type="character" w:customStyle="1" w:styleId="TitreCar">
    <w:name w:val="Titre Car"/>
    <w:basedOn w:val="Policepardfaut"/>
    <w:link w:val="Titre"/>
    <w:uiPriority w:val="10"/>
    <w:rsid w:val="0065723F"/>
    <w:rPr>
      <w:rFonts w:ascii="Calibri" w:hAnsi="Calibri" w:cstheme="majorHAnsi"/>
      <w:b/>
      <w:sz w:val="56"/>
    </w:rPr>
  </w:style>
  <w:style w:type="paragraph" w:styleId="Sous-titre">
    <w:name w:val="Subtitle"/>
    <w:basedOn w:val="Normal"/>
    <w:next w:val="Normal"/>
    <w:link w:val="Sous-titreCar"/>
    <w:uiPriority w:val="11"/>
    <w:qFormat/>
    <w:rsid w:val="0065723F"/>
    <w:pPr>
      <w:spacing w:line="240" w:lineRule="auto"/>
      <w:jc w:val="left"/>
    </w:pPr>
    <w:rPr>
      <w:caps/>
      <w:smallCaps/>
      <w:color w:val="3476B1" w:themeColor="accent2" w:themeShade="BF"/>
      <w:sz w:val="40"/>
    </w:rPr>
  </w:style>
  <w:style w:type="character" w:customStyle="1" w:styleId="Sous-titreCar">
    <w:name w:val="Sous-titre Car"/>
    <w:basedOn w:val="Policepardfaut"/>
    <w:link w:val="Sous-titre"/>
    <w:uiPriority w:val="11"/>
    <w:rsid w:val="0065723F"/>
    <w:rPr>
      <w:caps/>
      <w:smallCaps/>
      <w:color w:val="3476B1" w:themeColor="accent2" w:themeShade="BF"/>
      <w:sz w:val="40"/>
    </w:rPr>
  </w:style>
  <w:style w:type="character" w:styleId="lev">
    <w:name w:val="Strong"/>
    <w:uiPriority w:val="22"/>
    <w:semiHidden/>
    <w:rsid w:val="00C62C10"/>
    <w:rPr>
      <w:b/>
      <w:color w:val="629DD1" w:themeColor="accent2"/>
    </w:rPr>
  </w:style>
  <w:style w:type="character" w:styleId="Accentuation">
    <w:name w:val="Emphasis"/>
    <w:uiPriority w:val="20"/>
    <w:semiHidden/>
    <w:rsid w:val="00C62C10"/>
    <w:rPr>
      <w:b/>
      <w:i/>
      <w:spacing w:val="10"/>
    </w:rPr>
  </w:style>
  <w:style w:type="paragraph" w:styleId="Sansinterligne">
    <w:name w:val="No Spacing"/>
    <w:basedOn w:val="Normal"/>
    <w:link w:val="SansinterligneCar"/>
    <w:uiPriority w:val="1"/>
    <w:qFormat/>
    <w:rsid w:val="00C62C10"/>
    <w:pPr>
      <w:spacing w:after="0" w:line="240" w:lineRule="auto"/>
    </w:pPr>
  </w:style>
  <w:style w:type="character" w:customStyle="1" w:styleId="SansinterligneCar">
    <w:name w:val="Sans interligne Car"/>
    <w:basedOn w:val="Policepardfaut"/>
    <w:link w:val="Sansinterligne"/>
    <w:uiPriority w:val="1"/>
    <w:rsid w:val="00C62C10"/>
  </w:style>
  <w:style w:type="paragraph" w:styleId="Paragraphedeliste">
    <w:name w:val="List Paragraph"/>
    <w:basedOn w:val="Normal"/>
    <w:uiPriority w:val="34"/>
    <w:rsid w:val="00C62C10"/>
    <w:pPr>
      <w:ind w:left="720"/>
      <w:contextualSpacing/>
    </w:pPr>
  </w:style>
  <w:style w:type="paragraph" w:styleId="Citation">
    <w:name w:val="Quote"/>
    <w:basedOn w:val="Normal"/>
    <w:next w:val="Normal"/>
    <w:link w:val="CitationCar"/>
    <w:uiPriority w:val="29"/>
    <w:semiHidden/>
    <w:qFormat/>
    <w:rsid w:val="00C62C10"/>
    <w:rPr>
      <w:i/>
    </w:rPr>
  </w:style>
  <w:style w:type="character" w:customStyle="1" w:styleId="CitationCar">
    <w:name w:val="Citation Car"/>
    <w:basedOn w:val="Policepardfaut"/>
    <w:link w:val="Citation"/>
    <w:uiPriority w:val="29"/>
    <w:semiHidden/>
    <w:rsid w:val="00381A5A"/>
    <w:rPr>
      <w:i/>
    </w:rPr>
  </w:style>
  <w:style w:type="paragraph" w:styleId="Citationintense">
    <w:name w:val="Intense Quote"/>
    <w:basedOn w:val="Normal"/>
    <w:next w:val="Normal"/>
    <w:link w:val="CitationintenseCar"/>
    <w:uiPriority w:val="30"/>
    <w:semiHidden/>
    <w:rsid w:val="00C62C10"/>
    <w:pPr>
      <w:pBdr>
        <w:top w:val="single" w:sz="8" w:space="10" w:color="3476B1" w:themeColor="accent2" w:themeShade="BF"/>
        <w:left w:val="single" w:sz="8" w:space="10" w:color="3476B1" w:themeColor="accent2" w:themeShade="BF"/>
        <w:bottom w:val="single" w:sz="8" w:space="10" w:color="3476B1" w:themeColor="accent2" w:themeShade="BF"/>
        <w:right w:val="single" w:sz="8" w:space="10" w:color="3476B1" w:themeColor="accent2" w:themeShade="BF"/>
      </w:pBdr>
      <w:shd w:val="clear" w:color="auto" w:fill="629DD1"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semiHidden/>
    <w:rsid w:val="00C36D8A"/>
    <w:rPr>
      <w:b/>
      <w:i/>
      <w:color w:val="FFFFFF" w:themeColor="background1"/>
      <w:shd w:val="clear" w:color="auto" w:fill="629DD1" w:themeFill="accent2"/>
    </w:rPr>
  </w:style>
  <w:style w:type="character" w:styleId="Accentuationlgre">
    <w:name w:val="Subtle Emphasis"/>
    <w:uiPriority w:val="19"/>
    <w:semiHidden/>
    <w:rsid w:val="00C62C10"/>
    <w:rPr>
      <w:i/>
    </w:rPr>
  </w:style>
  <w:style w:type="character" w:styleId="Accentuationintense">
    <w:name w:val="Intense Emphasis"/>
    <w:uiPriority w:val="21"/>
    <w:semiHidden/>
    <w:rsid w:val="00C62C10"/>
    <w:rPr>
      <w:b/>
      <w:i/>
      <w:color w:val="629DD1" w:themeColor="accent2"/>
      <w:spacing w:val="10"/>
    </w:rPr>
  </w:style>
  <w:style w:type="character" w:styleId="Rfrencelgre">
    <w:name w:val="Subtle Reference"/>
    <w:uiPriority w:val="31"/>
    <w:semiHidden/>
    <w:rsid w:val="00C62C10"/>
    <w:rPr>
      <w:b/>
    </w:rPr>
  </w:style>
  <w:style w:type="character" w:styleId="Rfrenceintense">
    <w:name w:val="Intense Reference"/>
    <w:uiPriority w:val="32"/>
    <w:semiHidden/>
    <w:rsid w:val="00C62C10"/>
    <w:rPr>
      <w:b/>
      <w:bCs/>
      <w:smallCaps/>
      <w:spacing w:val="5"/>
      <w:sz w:val="22"/>
      <w:szCs w:val="22"/>
      <w:u w:val="single"/>
    </w:rPr>
  </w:style>
  <w:style w:type="character" w:styleId="Titredulivre">
    <w:name w:val="Book Title"/>
    <w:uiPriority w:val="33"/>
    <w:semiHidden/>
    <w:rsid w:val="00C62C10"/>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unhideWhenUsed/>
    <w:qFormat/>
    <w:rsid w:val="00C62C10"/>
    <w:pPr>
      <w:outlineLvl w:val="9"/>
    </w:pPr>
  </w:style>
  <w:style w:type="paragraph" w:customStyle="1" w:styleId="Nom">
    <w:name w:val="Nom"/>
    <w:basedOn w:val="Titre"/>
    <w:semiHidden/>
    <w:rsid w:val="00C62C10"/>
    <w:rPr>
      <w:b w:val="0"/>
      <w:caps/>
      <w:color w:val="000000"/>
      <w:sz w:val="28"/>
      <w:szCs w:val="28"/>
    </w:rPr>
  </w:style>
  <w:style w:type="paragraph" w:customStyle="1" w:styleId="TitreLgende">
    <w:name w:val="Titre Légende"/>
    <w:basedOn w:val="Normal"/>
    <w:semiHidden/>
    <w:rsid w:val="00C62C10"/>
    <w:pPr>
      <w:spacing w:after="120" w:line="312" w:lineRule="auto"/>
    </w:pPr>
    <w:rPr>
      <w:rFonts w:asciiTheme="majorHAnsi" w:eastAsiaTheme="minorHAnsi" w:hAnsiTheme="majorHAnsi"/>
      <w:color w:val="1E5E9F" w:themeColor="accent3" w:themeShade="BF"/>
      <w:szCs w:val="22"/>
    </w:rPr>
  </w:style>
  <w:style w:type="paragraph" w:customStyle="1" w:styleId="Adresse3">
    <w:name w:val="Adresse 3"/>
    <w:basedOn w:val="Sous-titre"/>
    <w:link w:val="Caractredadresse3"/>
    <w:semiHidden/>
    <w:rsid w:val="00C62C10"/>
    <w:pPr>
      <w:spacing w:after="0"/>
      <w:jc w:val="center"/>
    </w:pPr>
  </w:style>
  <w:style w:type="character" w:customStyle="1" w:styleId="Caractredadresse3">
    <w:name w:val="Caractère d’adresse 3"/>
    <w:basedOn w:val="Sous-titreCar"/>
    <w:link w:val="Adresse3"/>
    <w:semiHidden/>
    <w:rsid w:val="00C36D8A"/>
    <w:rPr>
      <w:caps/>
      <w:smallCaps/>
      <w:color w:val="3476B1" w:themeColor="accent2" w:themeShade="BF"/>
      <w:sz w:val="40"/>
    </w:rPr>
  </w:style>
  <w:style w:type="paragraph" w:styleId="Corpsdetexte">
    <w:name w:val="Body Text"/>
    <w:basedOn w:val="Normal"/>
    <w:link w:val="CorpsdetexteCar"/>
    <w:uiPriority w:val="99"/>
    <w:semiHidden/>
    <w:unhideWhenUsed/>
    <w:rsid w:val="00C62C10"/>
    <w:pPr>
      <w:spacing w:after="120"/>
    </w:pPr>
  </w:style>
  <w:style w:type="character" w:customStyle="1" w:styleId="CorpsdetexteCar">
    <w:name w:val="Corps de texte Car"/>
    <w:basedOn w:val="Policepardfaut"/>
    <w:link w:val="Corpsdetexte"/>
    <w:uiPriority w:val="99"/>
    <w:semiHidden/>
    <w:rsid w:val="00C62C10"/>
    <w:rPr>
      <w:rFonts w:ascii="Century Gothic" w:hAnsi="Century Gothic"/>
      <w:sz w:val="21"/>
    </w:rPr>
  </w:style>
  <w:style w:type="paragraph" w:styleId="TM1">
    <w:name w:val="toc 1"/>
    <w:basedOn w:val="Normal"/>
    <w:next w:val="Normal"/>
    <w:autoRedefine/>
    <w:uiPriority w:val="39"/>
    <w:rsid w:val="003E3262"/>
    <w:pPr>
      <w:pBdr>
        <w:top w:val="single" w:sz="12" w:space="1" w:color="629DD1" w:themeColor="accent2"/>
      </w:pBdr>
      <w:spacing w:line="240" w:lineRule="auto"/>
      <w:jc w:val="left"/>
    </w:pPr>
    <w:rPr>
      <w:b/>
      <w:sz w:val="32"/>
    </w:rPr>
  </w:style>
  <w:style w:type="paragraph" w:styleId="TM2">
    <w:name w:val="toc 2"/>
    <w:basedOn w:val="Normal"/>
    <w:next w:val="Normal"/>
    <w:autoRedefine/>
    <w:uiPriority w:val="39"/>
    <w:rsid w:val="00E65647"/>
    <w:pPr>
      <w:outlineLvl w:val="1"/>
    </w:pPr>
    <w:rPr>
      <w:b/>
      <w:bCs/>
      <w:noProof/>
    </w:rPr>
  </w:style>
  <w:style w:type="character" w:styleId="Textedelespacerserv">
    <w:name w:val="Placeholder Text"/>
    <w:basedOn w:val="Policepardfaut"/>
    <w:uiPriority w:val="99"/>
    <w:semiHidden/>
    <w:rsid w:val="00C36D8A"/>
    <w:rPr>
      <w:color w:val="808080"/>
    </w:rPr>
  </w:style>
  <w:style w:type="paragraph" w:customStyle="1" w:styleId="Image">
    <w:name w:val="Image"/>
    <w:basedOn w:val="Normal"/>
    <w:qFormat/>
    <w:rsid w:val="00F86647"/>
    <w:pPr>
      <w:spacing w:after="0" w:line="240" w:lineRule="auto"/>
      <w:ind w:left="-216"/>
    </w:pPr>
    <w:rPr>
      <w:noProof/>
    </w:rPr>
  </w:style>
  <w:style w:type="paragraph" w:styleId="En-tte">
    <w:name w:val="header"/>
    <w:basedOn w:val="Normal"/>
    <w:link w:val="En-tteCar"/>
    <w:uiPriority w:val="99"/>
    <w:semiHidden/>
    <w:rsid w:val="00614DF7"/>
    <w:pPr>
      <w:tabs>
        <w:tab w:val="center" w:pos="4680"/>
        <w:tab w:val="right" w:pos="9360"/>
      </w:tabs>
      <w:spacing w:after="0" w:line="240" w:lineRule="auto"/>
    </w:pPr>
  </w:style>
  <w:style w:type="character" w:customStyle="1" w:styleId="En-tteCar">
    <w:name w:val="En-tête Car"/>
    <w:basedOn w:val="Policepardfaut"/>
    <w:link w:val="En-tte"/>
    <w:uiPriority w:val="99"/>
    <w:semiHidden/>
    <w:rsid w:val="00614DF7"/>
  </w:style>
  <w:style w:type="paragraph" w:styleId="Pieddepage">
    <w:name w:val="footer"/>
    <w:basedOn w:val="Normal"/>
    <w:link w:val="PieddepageCar"/>
    <w:uiPriority w:val="99"/>
    <w:unhideWhenUsed/>
    <w:rsid w:val="00614DF7"/>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614DF7"/>
  </w:style>
  <w:style w:type="character" w:styleId="Numrodeligne">
    <w:name w:val="line number"/>
    <w:basedOn w:val="Policepardfaut"/>
    <w:uiPriority w:val="99"/>
    <w:semiHidden/>
    <w:unhideWhenUsed/>
    <w:rsid w:val="00DF3D71"/>
  </w:style>
  <w:style w:type="character" w:styleId="Lienhypertexte">
    <w:name w:val="Hyperlink"/>
    <w:basedOn w:val="Policepardfaut"/>
    <w:uiPriority w:val="99"/>
    <w:unhideWhenUsed/>
    <w:rsid w:val="001212A2"/>
    <w:rPr>
      <w:color w:val="9454C3" w:themeColor="hyperlink"/>
      <w:u w:val="single"/>
    </w:rPr>
  </w:style>
  <w:style w:type="character" w:styleId="Mentionnonrsolue">
    <w:name w:val="Unresolved Mention"/>
    <w:basedOn w:val="Policepardfaut"/>
    <w:uiPriority w:val="99"/>
    <w:semiHidden/>
    <w:rsid w:val="001212A2"/>
    <w:rPr>
      <w:color w:val="605E5C"/>
      <w:shd w:val="clear" w:color="auto" w:fill="E1DFDD"/>
    </w:rPr>
  </w:style>
  <w:style w:type="character" w:styleId="Lienhypertextesuivivisit">
    <w:name w:val="FollowedHyperlink"/>
    <w:basedOn w:val="Policepardfaut"/>
    <w:uiPriority w:val="99"/>
    <w:semiHidden/>
    <w:unhideWhenUsed/>
    <w:rsid w:val="009665EF"/>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761367">
      <w:bodyDiv w:val="1"/>
      <w:marLeft w:val="0"/>
      <w:marRight w:val="0"/>
      <w:marTop w:val="0"/>
      <w:marBottom w:val="0"/>
      <w:divBdr>
        <w:top w:val="none" w:sz="0" w:space="0" w:color="auto"/>
        <w:left w:val="none" w:sz="0" w:space="0" w:color="auto"/>
        <w:bottom w:val="none" w:sz="0" w:space="0" w:color="auto"/>
        <w:right w:val="none" w:sz="0" w:space="0" w:color="auto"/>
      </w:divBdr>
      <w:divsChild>
        <w:div w:id="123081263">
          <w:marLeft w:val="0"/>
          <w:marRight w:val="0"/>
          <w:marTop w:val="0"/>
          <w:marBottom w:val="0"/>
          <w:divBdr>
            <w:top w:val="none" w:sz="0" w:space="0" w:color="auto"/>
            <w:left w:val="none" w:sz="0" w:space="0" w:color="auto"/>
            <w:bottom w:val="none" w:sz="0" w:space="0" w:color="auto"/>
            <w:right w:val="none" w:sz="0" w:space="0" w:color="auto"/>
          </w:divBdr>
          <w:divsChild>
            <w:div w:id="382679261">
              <w:marLeft w:val="0"/>
              <w:marRight w:val="0"/>
              <w:marTop w:val="0"/>
              <w:marBottom w:val="0"/>
              <w:divBdr>
                <w:top w:val="none" w:sz="0" w:space="0" w:color="auto"/>
                <w:left w:val="none" w:sz="0" w:space="0" w:color="auto"/>
                <w:bottom w:val="none" w:sz="0" w:space="0" w:color="auto"/>
                <w:right w:val="none" w:sz="0" w:space="0" w:color="auto"/>
              </w:divBdr>
              <w:divsChild>
                <w:div w:id="1046177423">
                  <w:marLeft w:val="0"/>
                  <w:marRight w:val="0"/>
                  <w:marTop w:val="0"/>
                  <w:marBottom w:val="0"/>
                  <w:divBdr>
                    <w:top w:val="none" w:sz="0" w:space="0" w:color="auto"/>
                    <w:left w:val="none" w:sz="0" w:space="0" w:color="auto"/>
                    <w:bottom w:val="none" w:sz="0" w:space="0" w:color="auto"/>
                    <w:right w:val="none" w:sz="0" w:space="0" w:color="auto"/>
                  </w:divBdr>
                  <w:divsChild>
                    <w:div w:id="11352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48151">
      <w:bodyDiv w:val="1"/>
      <w:marLeft w:val="0"/>
      <w:marRight w:val="0"/>
      <w:marTop w:val="0"/>
      <w:marBottom w:val="0"/>
      <w:divBdr>
        <w:top w:val="none" w:sz="0" w:space="0" w:color="auto"/>
        <w:left w:val="none" w:sz="0" w:space="0" w:color="auto"/>
        <w:bottom w:val="none" w:sz="0" w:space="0" w:color="auto"/>
        <w:right w:val="none" w:sz="0" w:space="0" w:color="auto"/>
      </w:divBdr>
      <w:divsChild>
        <w:div w:id="967979880">
          <w:marLeft w:val="0"/>
          <w:marRight w:val="0"/>
          <w:marTop w:val="0"/>
          <w:marBottom w:val="0"/>
          <w:divBdr>
            <w:top w:val="none" w:sz="0" w:space="0" w:color="auto"/>
            <w:left w:val="none" w:sz="0" w:space="0" w:color="auto"/>
            <w:bottom w:val="none" w:sz="0" w:space="0" w:color="auto"/>
            <w:right w:val="none" w:sz="0" w:space="0" w:color="auto"/>
          </w:divBdr>
          <w:divsChild>
            <w:div w:id="1123113488">
              <w:marLeft w:val="0"/>
              <w:marRight w:val="0"/>
              <w:marTop w:val="0"/>
              <w:marBottom w:val="0"/>
              <w:divBdr>
                <w:top w:val="none" w:sz="0" w:space="0" w:color="auto"/>
                <w:left w:val="none" w:sz="0" w:space="0" w:color="auto"/>
                <w:bottom w:val="none" w:sz="0" w:space="0" w:color="auto"/>
                <w:right w:val="none" w:sz="0" w:space="0" w:color="auto"/>
              </w:divBdr>
              <w:divsChild>
                <w:div w:id="214969409">
                  <w:marLeft w:val="0"/>
                  <w:marRight w:val="0"/>
                  <w:marTop w:val="0"/>
                  <w:marBottom w:val="0"/>
                  <w:divBdr>
                    <w:top w:val="none" w:sz="0" w:space="0" w:color="auto"/>
                    <w:left w:val="none" w:sz="0" w:space="0" w:color="auto"/>
                    <w:bottom w:val="none" w:sz="0" w:space="0" w:color="auto"/>
                    <w:right w:val="none" w:sz="0" w:space="0" w:color="auto"/>
                  </w:divBdr>
                  <w:divsChild>
                    <w:div w:id="20974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865399">
      <w:bodyDiv w:val="1"/>
      <w:marLeft w:val="0"/>
      <w:marRight w:val="0"/>
      <w:marTop w:val="0"/>
      <w:marBottom w:val="0"/>
      <w:divBdr>
        <w:top w:val="none" w:sz="0" w:space="0" w:color="auto"/>
        <w:left w:val="none" w:sz="0" w:space="0" w:color="auto"/>
        <w:bottom w:val="none" w:sz="0" w:space="0" w:color="auto"/>
        <w:right w:val="none" w:sz="0" w:space="0" w:color="auto"/>
      </w:divBdr>
      <w:divsChild>
        <w:div w:id="1896506253">
          <w:marLeft w:val="0"/>
          <w:marRight w:val="0"/>
          <w:marTop w:val="0"/>
          <w:marBottom w:val="0"/>
          <w:divBdr>
            <w:top w:val="none" w:sz="0" w:space="0" w:color="auto"/>
            <w:left w:val="none" w:sz="0" w:space="0" w:color="auto"/>
            <w:bottom w:val="none" w:sz="0" w:space="0" w:color="auto"/>
            <w:right w:val="none" w:sz="0" w:space="0" w:color="auto"/>
          </w:divBdr>
          <w:divsChild>
            <w:div w:id="686099246">
              <w:marLeft w:val="0"/>
              <w:marRight w:val="0"/>
              <w:marTop w:val="0"/>
              <w:marBottom w:val="0"/>
              <w:divBdr>
                <w:top w:val="none" w:sz="0" w:space="0" w:color="auto"/>
                <w:left w:val="none" w:sz="0" w:space="0" w:color="auto"/>
                <w:bottom w:val="none" w:sz="0" w:space="0" w:color="auto"/>
                <w:right w:val="none" w:sz="0" w:space="0" w:color="auto"/>
              </w:divBdr>
              <w:divsChild>
                <w:div w:id="157618208">
                  <w:marLeft w:val="0"/>
                  <w:marRight w:val="0"/>
                  <w:marTop w:val="0"/>
                  <w:marBottom w:val="0"/>
                  <w:divBdr>
                    <w:top w:val="none" w:sz="0" w:space="0" w:color="auto"/>
                    <w:left w:val="none" w:sz="0" w:space="0" w:color="auto"/>
                    <w:bottom w:val="none" w:sz="0" w:space="0" w:color="auto"/>
                    <w:right w:val="none" w:sz="0" w:space="0" w:color="auto"/>
                  </w:divBdr>
                  <w:divsChild>
                    <w:div w:id="19493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540278">
      <w:bodyDiv w:val="1"/>
      <w:marLeft w:val="0"/>
      <w:marRight w:val="0"/>
      <w:marTop w:val="0"/>
      <w:marBottom w:val="0"/>
      <w:divBdr>
        <w:top w:val="none" w:sz="0" w:space="0" w:color="auto"/>
        <w:left w:val="none" w:sz="0" w:space="0" w:color="auto"/>
        <w:bottom w:val="none" w:sz="0" w:space="0" w:color="auto"/>
        <w:right w:val="none" w:sz="0" w:space="0" w:color="auto"/>
      </w:divBdr>
      <w:divsChild>
        <w:div w:id="1145396759">
          <w:marLeft w:val="0"/>
          <w:marRight w:val="0"/>
          <w:marTop w:val="0"/>
          <w:marBottom w:val="0"/>
          <w:divBdr>
            <w:top w:val="none" w:sz="0" w:space="0" w:color="auto"/>
            <w:left w:val="none" w:sz="0" w:space="0" w:color="auto"/>
            <w:bottom w:val="none" w:sz="0" w:space="0" w:color="auto"/>
            <w:right w:val="none" w:sz="0" w:space="0" w:color="auto"/>
          </w:divBdr>
          <w:divsChild>
            <w:div w:id="1242787422">
              <w:marLeft w:val="0"/>
              <w:marRight w:val="0"/>
              <w:marTop w:val="0"/>
              <w:marBottom w:val="0"/>
              <w:divBdr>
                <w:top w:val="none" w:sz="0" w:space="0" w:color="auto"/>
                <w:left w:val="none" w:sz="0" w:space="0" w:color="auto"/>
                <w:bottom w:val="none" w:sz="0" w:space="0" w:color="auto"/>
                <w:right w:val="none" w:sz="0" w:space="0" w:color="auto"/>
              </w:divBdr>
              <w:divsChild>
                <w:div w:id="1265654585">
                  <w:marLeft w:val="0"/>
                  <w:marRight w:val="0"/>
                  <w:marTop w:val="0"/>
                  <w:marBottom w:val="0"/>
                  <w:divBdr>
                    <w:top w:val="none" w:sz="0" w:space="0" w:color="auto"/>
                    <w:left w:val="none" w:sz="0" w:space="0" w:color="auto"/>
                    <w:bottom w:val="none" w:sz="0" w:space="0" w:color="auto"/>
                    <w:right w:val="none" w:sz="0" w:space="0" w:color="auto"/>
                  </w:divBdr>
                  <w:divsChild>
                    <w:div w:id="120732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392495">
      <w:bodyDiv w:val="1"/>
      <w:marLeft w:val="0"/>
      <w:marRight w:val="0"/>
      <w:marTop w:val="0"/>
      <w:marBottom w:val="0"/>
      <w:divBdr>
        <w:top w:val="none" w:sz="0" w:space="0" w:color="auto"/>
        <w:left w:val="none" w:sz="0" w:space="0" w:color="auto"/>
        <w:bottom w:val="none" w:sz="0" w:space="0" w:color="auto"/>
        <w:right w:val="none" w:sz="0" w:space="0" w:color="auto"/>
      </w:divBdr>
    </w:div>
    <w:div w:id="1672681629">
      <w:bodyDiv w:val="1"/>
      <w:marLeft w:val="0"/>
      <w:marRight w:val="0"/>
      <w:marTop w:val="0"/>
      <w:marBottom w:val="0"/>
      <w:divBdr>
        <w:top w:val="none" w:sz="0" w:space="0" w:color="auto"/>
        <w:left w:val="none" w:sz="0" w:space="0" w:color="auto"/>
        <w:bottom w:val="none" w:sz="0" w:space="0" w:color="auto"/>
        <w:right w:val="none" w:sz="0" w:space="0" w:color="auto"/>
      </w:divBdr>
    </w:div>
    <w:div w:id="1900942725">
      <w:bodyDiv w:val="1"/>
      <w:marLeft w:val="0"/>
      <w:marRight w:val="0"/>
      <w:marTop w:val="0"/>
      <w:marBottom w:val="0"/>
      <w:divBdr>
        <w:top w:val="none" w:sz="0" w:space="0" w:color="auto"/>
        <w:left w:val="none" w:sz="0" w:space="0" w:color="auto"/>
        <w:bottom w:val="none" w:sz="0" w:space="0" w:color="auto"/>
        <w:right w:val="none" w:sz="0" w:space="0" w:color="auto"/>
      </w:divBdr>
    </w:div>
    <w:div w:id="202613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github.com/franckferman/hyper-v_toolbox.git"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raw.githubusercontent.com/franckferman/hyper-v_toolbox/main/hyper-v_toolbox.ps1"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raw.githubusercontent.com/franckferman/hyper-v_toolbox/main/hyper-v_toolbox.ps1"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thub.com/franckferman/hyper-v_toolbox/blob/main/hyper-v_toolbox.ps1"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ferman\AppData\Roaming\Microsoft\Templates\Bulletin%20d&#8217;informations%20d&#8217;architecture.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00901AF74AA4843B13B27DF77448ECA" ma:contentTypeVersion="0" ma:contentTypeDescription="Create a new document." ma:contentTypeScope="" ma:versionID="59daef2844edd4d7437afb40ad6b0327">
  <xsd:schema xmlns:xsd="http://www.w3.org/2001/XMLSchema" xmlns:xs="http://www.w3.org/2001/XMLSchema" xmlns:p="http://schemas.microsoft.com/office/2006/metadata/properties" targetNamespace="http://schemas.microsoft.com/office/2006/metadata/properties" ma:root="true" ma:fieldsID="71d0d17d4865f6209ac3b5e406954b5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214E212-8C63-402E-BC69-0C32A3762B6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EBE16AB-8141-4A8D-85AA-CBDE7073224D}">
  <ds:schemaRefs>
    <ds:schemaRef ds:uri="http://schemas.openxmlformats.org/officeDocument/2006/bibliography"/>
  </ds:schemaRefs>
</ds:datastoreItem>
</file>

<file path=customXml/itemProps3.xml><?xml version="1.0" encoding="utf-8"?>
<ds:datastoreItem xmlns:ds="http://schemas.openxmlformats.org/officeDocument/2006/customXml" ds:itemID="{5C161522-059A-42AA-83AC-4A5DFF1CE74D}">
  <ds:schemaRefs>
    <ds:schemaRef ds:uri="http://schemas.microsoft.com/sharepoint/v3/contenttype/forms"/>
  </ds:schemaRefs>
</ds:datastoreItem>
</file>

<file path=customXml/itemProps4.xml><?xml version="1.0" encoding="utf-8"?>
<ds:datastoreItem xmlns:ds="http://schemas.openxmlformats.org/officeDocument/2006/customXml" ds:itemID="{1E901AB6-6844-4CE2-8DB6-5B1AC3DD0C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Bulletin d’informations d’architecture.dotx</Template>
  <TotalTime>0</TotalTime>
  <Pages>8</Pages>
  <Words>1666</Words>
  <Characters>9502</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2022-02-04T17:52:00Z</dcterms:created>
  <dcterms:modified xsi:type="dcterms:W3CDTF">2022-04-09T10:53:00Z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0x010100800901AF74AA4843B13B27DF77448ECA</vt:lpwstr>
  </property>
</Properties>
</file>